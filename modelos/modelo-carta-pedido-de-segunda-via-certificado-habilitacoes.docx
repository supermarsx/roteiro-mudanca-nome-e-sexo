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BB5" w14:textId="77777777" w:rsidR="008D4110" w:rsidRPr="00DD05C2" w:rsidRDefault="008D4110" w:rsidP="008D4110">
      <w:pPr>
        <w:rPr>
          <w:b/>
          <w:bCs/>
        </w:rPr>
      </w:pPr>
      <w:r w:rsidRPr="00DD05C2">
        <w:rPr>
          <w:b/>
          <w:bCs/>
        </w:rPr>
        <w:t>Modelo de carta</w:t>
      </w:r>
    </w:p>
    <w:p w14:paraId="38A6CC15" w14:textId="4D6CC454" w:rsidR="008D4110" w:rsidRPr="00DD05C2" w:rsidRDefault="008D4110" w:rsidP="008D4110">
      <w:pPr>
        <w:rPr>
          <w:b/>
          <w:bCs/>
        </w:rPr>
      </w:pPr>
      <w:r w:rsidRPr="00DD05C2">
        <w:rPr>
          <w:b/>
          <w:bCs/>
        </w:rPr>
        <w:t xml:space="preserve">Pedido de </w:t>
      </w:r>
      <w:r>
        <w:rPr>
          <w:b/>
          <w:bCs/>
        </w:rPr>
        <w:t>2ª via do Certificado de Habilitações</w:t>
      </w:r>
    </w:p>
    <w:p w14:paraId="71F0067C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D4110" w:rsidRPr="00487DBE" w14:paraId="567D39F1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035C07B" w14:textId="77777777" w:rsidR="008D4110" w:rsidRPr="00487DBE" w:rsidRDefault="008D4110" w:rsidP="000C5496"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4925E4DB" w14:textId="77777777" w:rsidR="008D4110" w:rsidRPr="00487DBE" w:rsidRDefault="008D4110" w:rsidP="000C5496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r w:rsidRPr="00DD05C2">
              <w:rPr>
                <w:i/>
                <w:iCs/>
              </w:rPr>
              <w:t>GMail</w:t>
            </w:r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4DC98BE9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48094821" w14:textId="77777777" w:rsidR="008D4110" w:rsidRPr="00487DBE" w:rsidRDefault="008D4110" w:rsidP="000C5496">
            <w:r w:rsidRPr="00487DBE">
              <w:t>- Editar o corpo da mensagem de acordo com as suas necessidades específicas;</w:t>
            </w:r>
          </w:p>
          <w:p w14:paraId="2720F5B4" w14:textId="77777777" w:rsidR="008D4110" w:rsidRPr="00487DBE" w:rsidRDefault="008D4110" w:rsidP="000C5496">
            <w:r w:rsidRPr="00487DBE">
              <w:t>- Anexar documento ou comprovativo de alteração dos dados, são elegíveis:</w:t>
            </w:r>
          </w:p>
          <w:p w14:paraId="367EBA75" w14:textId="77777777" w:rsidR="008D4110" w:rsidRPr="00487DBE" w:rsidRDefault="008D4110" w:rsidP="000C5496">
            <w:r w:rsidRPr="00487DBE">
              <w:t>- Digitalização a cores de boa qualidade do Cartão de Cidadão (qualidade &gt;</w:t>
            </w:r>
            <w:r>
              <w:t xml:space="preserve">=300 </w:t>
            </w:r>
            <w:r w:rsidRPr="00163592">
              <w:rPr>
                <w:i/>
                <w:iCs/>
              </w:rPr>
              <w:t>PPI</w:t>
            </w:r>
            <w:r w:rsidRPr="00487DBE">
              <w:t>);</w:t>
            </w:r>
          </w:p>
          <w:p w14:paraId="36C3D998" w14:textId="77777777" w:rsidR="008D4110" w:rsidRPr="00487DBE" w:rsidRDefault="008D4110" w:rsidP="000C5496">
            <w:r w:rsidRPr="00487DBE">
              <w:t>- Documento</w:t>
            </w:r>
            <w:r>
              <w:t xml:space="preserve"> em formato</w:t>
            </w:r>
            <w:r w:rsidRPr="00487DBE">
              <w:t xml:space="preserve"> </w:t>
            </w:r>
            <w:r w:rsidRPr="00487DBE">
              <w:rPr>
                <w:i/>
                <w:iCs/>
              </w:rPr>
              <w:t>PDF</w:t>
            </w:r>
            <w:r w:rsidRPr="00487DBE">
              <w:t xml:space="preserve"> exportado da aplicação móvel </w:t>
            </w:r>
            <w:r w:rsidRPr="00487DBE">
              <w:rPr>
                <w:i/>
                <w:iCs/>
              </w:rPr>
              <w:t>gov.pt</w:t>
            </w:r>
            <w:r w:rsidRPr="00487DBE">
              <w:t xml:space="preserve"> com a devida assinatura digital</w:t>
            </w:r>
            <w:r>
              <w:t>.</w:t>
            </w:r>
          </w:p>
          <w:p w14:paraId="127F73D0" w14:textId="77777777" w:rsidR="008D4110" w:rsidRPr="00487DBE" w:rsidRDefault="008D4110" w:rsidP="000C5496"/>
          <w:p w14:paraId="3E8AB300" w14:textId="77777777" w:rsidR="008D4110" w:rsidRPr="00502943" w:rsidRDefault="008D4110" w:rsidP="000C5496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6A01E8EE" w14:textId="77777777" w:rsidR="008D4110" w:rsidRPr="00487DBE" w:rsidRDefault="008D4110" w:rsidP="000C5496">
            <w:r w:rsidRPr="00487DBE">
              <w:t xml:space="preserve">- Indicar apenas os </w:t>
            </w:r>
            <w:r w:rsidRPr="00487DBE">
              <w:rPr>
                <w:u w:val="single"/>
              </w:rPr>
              <w:t>dados a serem efetivamente alterados</w:t>
            </w:r>
            <w:r w:rsidRPr="00487DBE">
              <w:t xml:space="preserve"> na secção de dados a alterar, removendo aqueles que não interessam;</w:t>
            </w:r>
          </w:p>
          <w:p w14:paraId="6651DBCF" w14:textId="77777777" w:rsidR="008D4110" w:rsidRPr="00487DBE" w:rsidRDefault="008D4110" w:rsidP="000C5496">
            <w:r w:rsidRPr="00487DBE">
              <w:t xml:space="preserve">- Indicar os </w:t>
            </w:r>
            <w:r w:rsidRPr="00487DBE">
              <w:rPr>
                <w:u w:val="single"/>
              </w:rPr>
              <w:t>dados anteriores conhecidos</w:t>
            </w:r>
            <w:r w:rsidRPr="00487DBE">
              <w:t xml:space="preserve"> e aplicáveis na secção de dados anteriores. Na eventualidade de não se lembrar de algum dado/elemento, da morada ou endereço de correio eletrónico deverá remover as linhas correspondentes para que o pedido seja o mais limpo possível;</w:t>
            </w:r>
          </w:p>
          <w:p w14:paraId="6D6A7CDF" w14:textId="77777777" w:rsidR="008D4110" w:rsidRPr="00487DBE" w:rsidRDefault="008D4110" w:rsidP="000C5496">
            <w:r w:rsidRPr="00487DBE">
              <w:t xml:space="preserve">- Remover todos os </w:t>
            </w:r>
            <w:r w:rsidRPr="00487DBE">
              <w:rPr>
                <w:u w:val="single"/>
              </w:rPr>
              <w:t>campos inalterados</w:t>
            </w:r>
            <w:r w:rsidRPr="00487DBE">
              <w:t xml:space="preserve"> ou não aplicáveis;</w:t>
            </w:r>
          </w:p>
          <w:p w14:paraId="29456DB3" w14:textId="77777777" w:rsidR="008D4110" w:rsidRPr="00487DBE" w:rsidRDefault="008D4110" w:rsidP="000C5496">
            <w:r w:rsidRPr="00487DBE">
              <w:t xml:space="preserve">- Garantir a substituição de todos os </w:t>
            </w:r>
            <w:r w:rsidRPr="00487DBE">
              <w:rPr>
                <w:u w:val="single"/>
              </w:rPr>
              <w:t>campos delimitados por parênteses retos</w:t>
            </w:r>
            <w:r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678E3B13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8D4110" w:rsidRPr="00487DBE" w14:paraId="2596EBBD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D24BDED" w14:textId="77777777" w:rsidR="008D4110" w:rsidRPr="00487DBE" w:rsidRDefault="008D4110" w:rsidP="000C5496"/>
        </w:tc>
      </w:tr>
    </w:tbl>
    <w:p w14:paraId="29DE85CE" w14:textId="77777777" w:rsidR="008D4110" w:rsidRDefault="008D4110" w:rsidP="008D4110"/>
    <w:p w14:paraId="58C00900" w14:textId="7B603E78" w:rsidR="008D4110" w:rsidRPr="00487DBE" w:rsidRDefault="008D4110" w:rsidP="008D4110">
      <w:r w:rsidRPr="00502943">
        <w:rPr>
          <w:b/>
          <w:bCs/>
        </w:rPr>
        <w:t>Destinatário</w:t>
      </w:r>
      <w:r w:rsidRPr="00487DBE">
        <w:t xml:space="preserve">: </w:t>
      </w:r>
      <w:r w:rsidRPr="00DD05C2">
        <w:t>[A</w:t>
      </w:r>
      <w:r w:rsidR="001136B1">
        <w:t>-</w:t>
      </w:r>
      <w:r w:rsidRPr="00DD05C2">
        <w:t>DEFINIR]</w:t>
      </w:r>
    </w:p>
    <w:p w14:paraId="5A2624AF" w14:textId="77777777" w:rsidR="008D4110" w:rsidRPr="00487DBE" w:rsidRDefault="008D4110" w:rsidP="008D4110"/>
    <w:p w14:paraId="045A25B2" w14:textId="6D5F32D0" w:rsidR="008D4110" w:rsidRPr="00487DBE" w:rsidRDefault="008D4110" w:rsidP="008D4110">
      <w:r w:rsidRPr="00502943">
        <w:rPr>
          <w:b/>
          <w:bCs/>
        </w:rPr>
        <w:t>Assunto</w:t>
      </w:r>
      <w:r w:rsidRPr="00487DBE">
        <w:t xml:space="preserve">: </w:t>
      </w:r>
      <w:r w:rsidRPr="008D4110">
        <w:t>Pedido de 2ª via do Certificado de Habilitações</w:t>
      </w:r>
    </w:p>
    <w:p w14:paraId="1164C228" w14:textId="77777777" w:rsidR="008D4110" w:rsidRDefault="008D4110" w:rsidP="008D4110"/>
    <w:p w14:paraId="61793D9D" w14:textId="77777777" w:rsidR="008D4110" w:rsidRDefault="008D4110" w:rsidP="008D4110">
      <w:r>
        <w:t>---</w:t>
      </w:r>
    </w:p>
    <w:p w14:paraId="033D9C03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8D4110" w:rsidRPr="00487DBE" w14:paraId="4CA0474B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6D96C8BF" w14:textId="77777777" w:rsidR="008D4110" w:rsidRPr="00487DBE" w:rsidRDefault="008D4110" w:rsidP="000C5496"/>
        </w:tc>
      </w:tr>
      <w:tr w:rsidR="008D4110" w:rsidRPr="00487DBE" w14:paraId="0AE4696F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3BDBD50C" w14:textId="77777777" w:rsidR="008D4110" w:rsidRDefault="008D4110" w:rsidP="000C5496"/>
          <w:p w14:paraId="170DC923" w14:textId="43F9A3AF" w:rsidR="008D4110" w:rsidRDefault="008D4110" w:rsidP="008D4110">
            <w:r>
              <w:t>Exmo(a). Sr(a). Diretor(a),</w:t>
            </w:r>
          </w:p>
          <w:p w14:paraId="5B093C8D" w14:textId="77777777" w:rsidR="008D4110" w:rsidRDefault="008D4110" w:rsidP="008D4110"/>
          <w:p w14:paraId="1243B655" w14:textId="3B99055F" w:rsidR="008D4110" w:rsidRDefault="008D4110" w:rsidP="008D4110">
            <w:r>
              <w:t>Venho por este meio, efetuar o pedido de 2ª (segunda) via do Certificado de Habilitações e na qualidade de titular de dados pessoais, requerer a alteração/retificação dos meus dados pessoais ao abrigo do artigo 16</w:t>
            </w:r>
            <w:r w:rsidR="005E14FE">
              <w:t>.</w:t>
            </w:r>
            <w:r>
              <w:t xml:space="preserve">º (décimo sexto) do Regulamento Geral de Proteção de Dados (RGPD), diploma europeu </w:t>
            </w:r>
            <w:r w:rsidR="00871472">
              <w:t>UE</w:t>
            </w:r>
            <w:r>
              <w:t xml:space="preserve"> 2016/679, que garante o direito à retificação de dados imprecisos ou incompletos.</w:t>
            </w:r>
          </w:p>
          <w:p w14:paraId="1F63F07E" w14:textId="77777777" w:rsidR="008D4110" w:rsidRDefault="008D4110" w:rsidP="008D4110"/>
          <w:p w14:paraId="25EA1C2E" w14:textId="5913A5E5" w:rsidR="008D4110" w:rsidRDefault="008D4110" w:rsidP="008D4110">
            <w:r>
              <w:t>Pretende-se então a emissão de uma 2ª (segunda) via do Certificado de Habilitações no seguimento da alteração de elementos de identificação.</w:t>
            </w:r>
          </w:p>
          <w:p w14:paraId="5ADC247C" w14:textId="44D25CDC" w:rsidR="008D4110" w:rsidRDefault="008D4110" w:rsidP="008D4110"/>
          <w:p w14:paraId="55412E8D" w14:textId="4A6C45CD" w:rsidR="008D4110" w:rsidRPr="008D4110" w:rsidRDefault="008D4110" w:rsidP="008D4110">
            <w:pPr>
              <w:rPr>
                <w:b/>
                <w:bCs/>
              </w:rPr>
            </w:pPr>
            <w:r w:rsidRPr="008D4110">
              <w:rPr>
                <w:b/>
                <w:bCs/>
              </w:rPr>
              <w:t>Identificação do curso</w:t>
            </w:r>
          </w:p>
          <w:p w14:paraId="59203D09" w14:textId="77777777" w:rsidR="008D4110" w:rsidRDefault="008D4110" w:rsidP="008D4110"/>
          <w:p w14:paraId="670E81A8" w14:textId="77777777" w:rsidR="008D4110" w:rsidRDefault="008D4110" w:rsidP="008D4110">
            <w:r>
              <w:t>Curso/Turma/Área Profissional:</w:t>
            </w:r>
          </w:p>
          <w:p w14:paraId="3290F8DA" w14:textId="0453EF06" w:rsidR="008D4110" w:rsidRDefault="008D4110" w:rsidP="008D4110">
            <w:r>
              <w:t>Coordenador Interno:</w:t>
            </w:r>
          </w:p>
          <w:p w14:paraId="230577F9" w14:textId="23D8472D" w:rsidR="008D4110" w:rsidRDefault="008D4110" w:rsidP="008D4110"/>
          <w:p w14:paraId="3B2F5A45" w14:textId="7858A492" w:rsidR="008D4110" w:rsidRDefault="008D4110" w:rsidP="008D4110">
            <w:r>
              <w:t>--</w:t>
            </w:r>
          </w:p>
          <w:p w14:paraId="7EA78F78" w14:textId="77777777" w:rsidR="008D4110" w:rsidRDefault="008D4110" w:rsidP="008D4110"/>
          <w:p w14:paraId="7D37EB59" w14:textId="32165C00" w:rsidR="008D4110" w:rsidRDefault="008D4110" w:rsidP="008D4110">
            <w:pPr>
              <w:rPr>
                <w:b/>
                <w:bCs/>
              </w:rPr>
            </w:pPr>
            <w:r w:rsidRPr="008D4110">
              <w:rPr>
                <w:b/>
                <w:bCs/>
              </w:rPr>
              <w:t>Dados atualmente registados</w:t>
            </w:r>
          </w:p>
          <w:p w14:paraId="1ED43249" w14:textId="17C755A2" w:rsidR="008D4110" w:rsidRPr="008D4110" w:rsidRDefault="008D4110" w:rsidP="008D4110"/>
          <w:p w14:paraId="552CE2BF" w14:textId="2D95EF04" w:rsidR="008D4110" w:rsidRPr="008D4110" w:rsidRDefault="008D4110" w:rsidP="008D4110">
            <w:r w:rsidRPr="008D4110">
              <w:t>Identificação</w:t>
            </w:r>
          </w:p>
          <w:p w14:paraId="654C9FCE" w14:textId="518C17D1" w:rsidR="008D4110" w:rsidRDefault="008D4110" w:rsidP="008D4110">
            <w:r>
              <w:t>Nome(s) próprio(s):</w:t>
            </w:r>
          </w:p>
          <w:p w14:paraId="067A9FB8" w14:textId="3FA8E33C" w:rsidR="008D4110" w:rsidRDefault="008D4110" w:rsidP="008D4110">
            <w:r>
              <w:t>Apelido(s):</w:t>
            </w:r>
          </w:p>
          <w:p w14:paraId="0CCC3065" w14:textId="5533B206" w:rsidR="008D4110" w:rsidRDefault="008D4110" w:rsidP="008D4110">
            <w:r>
              <w:t>Tipo de Documento: Cartão de Cidadão</w:t>
            </w:r>
          </w:p>
          <w:p w14:paraId="479B8005" w14:textId="3B8B23EF" w:rsidR="008D4110" w:rsidRDefault="008D4110" w:rsidP="008D4110">
            <w:r>
              <w:t>Número de Documento:</w:t>
            </w:r>
          </w:p>
          <w:p w14:paraId="338B2605" w14:textId="6BFF3D73" w:rsidR="008D4110" w:rsidRDefault="008D4110" w:rsidP="008D4110">
            <w:r>
              <w:t>Número de Identificação Fiscal (NIF):</w:t>
            </w:r>
          </w:p>
          <w:p w14:paraId="39E54C2E" w14:textId="77777777" w:rsidR="008D4110" w:rsidRDefault="008D4110" w:rsidP="008D4110"/>
          <w:p w14:paraId="520B9E04" w14:textId="77777777" w:rsidR="008D4110" w:rsidRDefault="008D4110" w:rsidP="008D4110">
            <w:r w:rsidRPr="00DD05C2">
              <w:t>Morada</w:t>
            </w:r>
          </w:p>
          <w:p w14:paraId="22B9CF8E" w14:textId="77777777" w:rsidR="008D4110" w:rsidRDefault="008D4110" w:rsidP="008D4110">
            <w:r>
              <w:t>Código Postal:</w:t>
            </w:r>
          </w:p>
          <w:p w14:paraId="4D5C34BB" w14:textId="77777777" w:rsidR="008D4110" w:rsidRDefault="008D4110" w:rsidP="008D4110">
            <w:r>
              <w:t>Localidade Postal:</w:t>
            </w:r>
          </w:p>
          <w:p w14:paraId="655FC1F9" w14:textId="77777777" w:rsidR="008D4110" w:rsidRDefault="008D4110" w:rsidP="008D4110">
            <w:r>
              <w:t>Localidade:</w:t>
            </w:r>
          </w:p>
          <w:p w14:paraId="25A157B5" w14:textId="77777777" w:rsidR="008D4110" w:rsidRDefault="008D4110" w:rsidP="008D4110">
            <w:r>
              <w:t>Tipo de via e nome da via:</w:t>
            </w:r>
          </w:p>
          <w:p w14:paraId="39AE83F6" w14:textId="77777777" w:rsidR="008D4110" w:rsidRDefault="008D4110" w:rsidP="008D4110">
            <w:r>
              <w:t>Número de porta:</w:t>
            </w:r>
          </w:p>
          <w:p w14:paraId="77093999" w14:textId="77777777" w:rsidR="008D4110" w:rsidRDefault="008D4110" w:rsidP="008D4110">
            <w:r>
              <w:t>Andar:</w:t>
            </w:r>
          </w:p>
          <w:p w14:paraId="37F39C7E" w14:textId="2CA84DAA" w:rsidR="008D4110" w:rsidRDefault="008D4110" w:rsidP="008D4110">
            <w:r>
              <w:t>Lado:</w:t>
            </w:r>
          </w:p>
          <w:p w14:paraId="4FB83B23" w14:textId="69C19962" w:rsidR="008D4110" w:rsidRDefault="008D4110" w:rsidP="008D4110"/>
          <w:p w14:paraId="4326457A" w14:textId="4D225AEC" w:rsidR="008D4110" w:rsidRDefault="008D4110" w:rsidP="008D4110">
            <w:r>
              <w:t>Contactos</w:t>
            </w:r>
          </w:p>
          <w:p w14:paraId="7FB6F9BC" w14:textId="77777777" w:rsidR="008D4110" w:rsidRDefault="008D4110" w:rsidP="008D4110">
            <w:r>
              <w:t>Contacto telefónico:</w:t>
            </w:r>
          </w:p>
          <w:p w14:paraId="2997AD7D" w14:textId="77777777" w:rsidR="008D4110" w:rsidRDefault="008D4110" w:rsidP="008D4110">
            <w:r>
              <w:t>Endereço de correio eletrónico:</w:t>
            </w:r>
          </w:p>
          <w:p w14:paraId="3AE7688E" w14:textId="0D681BE8" w:rsidR="008D4110" w:rsidRDefault="008D4110" w:rsidP="008D4110"/>
          <w:p w14:paraId="6E0355E4" w14:textId="66A3119E" w:rsidR="008D4110" w:rsidRDefault="008D4110" w:rsidP="008D4110">
            <w:r>
              <w:t>--</w:t>
            </w:r>
          </w:p>
          <w:p w14:paraId="39F1E31C" w14:textId="77777777" w:rsidR="008D4110" w:rsidRDefault="008D4110" w:rsidP="008D4110"/>
          <w:p w14:paraId="5AA2E8C0" w14:textId="47235431" w:rsidR="008D4110" w:rsidRPr="008D4110" w:rsidRDefault="008D4110" w:rsidP="008D4110">
            <w:pPr>
              <w:rPr>
                <w:b/>
                <w:bCs/>
              </w:rPr>
            </w:pPr>
            <w:r w:rsidRPr="008D4110">
              <w:rPr>
                <w:b/>
                <w:bCs/>
              </w:rPr>
              <w:t>Novos dados</w:t>
            </w:r>
          </w:p>
          <w:p w14:paraId="3161BBA3" w14:textId="77777777" w:rsidR="008D4110" w:rsidRDefault="008D4110" w:rsidP="008D4110"/>
          <w:p w14:paraId="7C7C6F03" w14:textId="77777777" w:rsidR="008D4110" w:rsidRPr="008D4110" w:rsidRDefault="008D4110" w:rsidP="008D4110">
            <w:r w:rsidRPr="008D4110">
              <w:t>Identificação</w:t>
            </w:r>
          </w:p>
          <w:p w14:paraId="4CBBBB94" w14:textId="77777777" w:rsidR="008D4110" w:rsidRDefault="008D4110" w:rsidP="008D4110">
            <w:r>
              <w:t>Nome(s) próprio(s):</w:t>
            </w:r>
          </w:p>
          <w:p w14:paraId="5917EF69" w14:textId="77777777" w:rsidR="008D4110" w:rsidRDefault="008D4110" w:rsidP="008D4110">
            <w:r>
              <w:t>Apelido(s):</w:t>
            </w:r>
          </w:p>
          <w:p w14:paraId="06487666" w14:textId="77777777" w:rsidR="008D4110" w:rsidRDefault="008D4110" w:rsidP="008D4110">
            <w:r>
              <w:t>Tipo de Documento: Cartão de Cidadão</w:t>
            </w:r>
          </w:p>
          <w:p w14:paraId="24F2E612" w14:textId="77777777" w:rsidR="008D4110" w:rsidRDefault="008D4110" w:rsidP="008D4110">
            <w:r>
              <w:t>Número de Documento:</w:t>
            </w:r>
          </w:p>
          <w:p w14:paraId="1571112A" w14:textId="77777777" w:rsidR="008D4110" w:rsidRDefault="008D4110" w:rsidP="008D4110">
            <w:r>
              <w:t>Número de Identificação Fiscal (NIF):</w:t>
            </w:r>
          </w:p>
          <w:p w14:paraId="2DAC3CD2" w14:textId="77777777" w:rsidR="008D4110" w:rsidRDefault="008D4110" w:rsidP="008D4110"/>
          <w:p w14:paraId="43A5FF7C" w14:textId="77777777" w:rsidR="008D4110" w:rsidRDefault="008D4110" w:rsidP="008D4110">
            <w:r w:rsidRPr="00DD05C2">
              <w:t>Morada</w:t>
            </w:r>
          </w:p>
          <w:p w14:paraId="5246FE8E" w14:textId="77777777" w:rsidR="008D4110" w:rsidRDefault="008D4110" w:rsidP="008D4110">
            <w:r>
              <w:t>Código Postal:</w:t>
            </w:r>
          </w:p>
          <w:p w14:paraId="08A06482" w14:textId="77777777" w:rsidR="008D4110" w:rsidRDefault="008D4110" w:rsidP="008D4110">
            <w:r>
              <w:t>Localidade Postal:</w:t>
            </w:r>
          </w:p>
          <w:p w14:paraId="0C3C7751" w14:textId="77777777" w:rsidR="008D4110" w:rsidRDefault="008D4110" w:rsidP="008D4110">
            <w:r>
              <w:t>Localidade:</w:t>
            </w:r>
          </w:p>
          <w:p w14:paraId="06BA18B9" w14:textId="77777777" w:rsidR="008D4110" w:rsidRDefault="008D4110" w:rsidP="008D4110">
            <w:r>
              <w:t>Tipo de via e nome da via:</w:t>
            </w:r>
          </w:p>
          <w:p w14:paraId="2C5330D3" w14:textId="77777777" w:rsidR="008D4110" w:rsidRDefault="008D4110" w:rsidP="008D4110">
            <w:r>
              <w:t>Número de porta:</w:t>
            </w:r>
          </w:p>
          <w:p w14:paraId="0E84CA4C" w14:textId="77777777" w:rsidR="008D4110" w:rsidRDefault="008D4110" w:rsidP="008D4110">
            <w:r>
              <w:t>Andar:</w:t>
            </w:r>
          </w:p>
          <w:p w14:paraId="17518F91" w14:textId="77777777" w:rsidR="008D4110" w:rsidRDefault="008D4110" w:rsidP="008D4110">
            <w:r>
              <w:t>Lado:</w:t>
            </w:r>
          </w:p>
          <w:p w14:paraId="2EFD6BDE" w14:textId="77777777" w:rsidR="008D4110" w:rsidRDefault="008D4110" w:rsidP="008D4110"/>
          <w:p w14:paraId="4B1FF459" w14:textId="77777777" w:rsidR="008D4110" w:rsidRDefault="008D4110" w:rsidP="008D4110">
            <w:r>
              <w:t>Contactos</w:t>
            </w:r>
          </w:p>
          <w:p w14:paraId="23EDC5DD" w14:textId="77777777" w:rsidR="008D4110" w:rsidRDefault="008D4110" w:rsidP="008D4110">
            <w:r>
              <w:t>Contacto telefónico:</w:t>
            </w:r>
          </w:p>
          <w:p w14:paraId="73CC665B" w14:textId="77777777" w:rsidR="008D4110" w:rsidRDefault="008D4110" w:rsidP="008D4110">
            <w:r>
              <w:t>Endereço de correio eletrónico:</w:t>
            </w:r>
          </w:p>
          <w:p w14:paraId="398B77EC" w14:textId="36847E0A" w:rsidR="008D4110" w:rsidRDefault="008D4110" w:rsidP="008D4110"/>
          <w:p w14:paraId="13E40F4A" w14:textId="2C0B3F7F" w:rsidR="008D4110" w:rsidRDefault="008D4110" w:rsidP="008D4110">
            <w:r>
              <w:t>--</w:t>
            </w:r>
          </w:p>
          <w:p w14:paraId="1748E20B" w14:textId="17B938FB" w:rsidR="008D4110" w:rsidRDefault="008D4110" w:rsidP="008D4110"/>
          <w:p w14:paraId="37CBB76C" w14:textId="0132D3AE" w:rsidR="00600282" w:rsidRDefault="00193614" w:rsidP="008D4110">
            <w:r>
              <w:t>Anexo a esta comunicação, encontram-se os documentos comprovativos das alterações solicitadas e para vossa verificação dos factos supracitados</w:t>
            </w:r>
            <w:r w:rsidR="00600282">
              <w:t>.</w:t>
            </w:r>
          </w:p>
          <w:p w14:paraId="7F873B06" w14:textId="77777777" w:rsidR="00600282" w:rsidRDefault="00600282" w:rsidP="008D4110"/>
          <w:p w14:paraId="5F7EB350" w14:textId="4B05F1CC" w:rsidR="00600282" w:rsidRDefault="008D4110" w:rsidP="008D4110">
            <w:r>
              <w:t>A retificação dos dados obriga à resposta ao pedido num prazo máximo de um mês de acordo com o número 3 (três) do artigo 12</w:t>
            </w:r>
            <w:r w:rsidR="00F65872">
              <w:t>.</w:t>
            </w:r>
            <w:r>
              <w:t>º (décimo segundo) do RGPD sendo este prazo prorrogável até 2 (dois) meses adicionais mediante justificação e comunicação ao titular de dados.</w:t>
            </w:r>
          </w:p>
          <w:p w14:paraId="2D43D2DD" w14:textId="77777777" w:rsidR="00600282" w:rsidRDefault="00600282" w:rsidP="008D4110"/>
          <w:p w14:paraId="45F7D69F" w14:textId="40966926" w:rsidR="008D4110" w:rsidRDefault="008D4110" w:rsidP="008D4110">
            <w:r>
              <w:t>As violações dos direitos dos titulares de dados são reguladas pelo RGPD e Lei n</w:t>
            </w:r>
            <w:r w:rsidR="00DA2F56">
              <w:t>.</w:t>
            </w:r>
            <w:r>
              <w:t>º 58/2019, de 8 de agosto de acordo com os números 4 (quatro) e 5 (cinco) do artigo 83</w:t>
            </w:r>
            <w:r w:rsidR="00F65872">
              <w:t>.</w:t>
            </w:r>
            <w:r>
              <w:t>º (octogésimo terceiro) do RGPD e dos artigos 45</w:t>
            </w:r>
            <w:r w:rsidR="00F65872">
              <w:t>.</w:t>
            </w:r>
            <w:r>
              <w:t>º (quadragésimo quinto) e 46</w:t>
            </w:r>
            <w:r w:rsidR="00F65872">
              <w:t>.</w:t>
            </w:r>
            <w:r>
              <w:t>º (quadragésimo sexto) da Lei n</w:t>
            </w:r>
            <w:r w:rsidR="00F65872">
              <w:t>.</w:t>
            </w:r>
            <w:r>
              <w:t xml:space="preserve">º 58/2019, de 8 de agosto. </w:t>
            </w:r>
          </w:p>
          <w:p w14:paraId="4FF15E7D" w14:textId="77777777" w:rsidR="008D4110" w:rsidRDefault="008D4110" w:rsidP="008D4110">
            <w:r>
              <w:t>Solicito que a alteração seja efetuada no menor prazo possível e que seja confirmada por escrito a sua concretização.</w:t>
            </w:r>
          </w:p>
          <w:p w14:paraId="28B7D247" w14:textId="77777777" w:rsidR="008D4110" w:rsidRDefault="008D4110" w:rsidP="008D4110"/>
          <w:p w14:paraId="2F0AA398" w14:textId="77777777" w:rsidR="008D4110" w:rsidRDefault="008D4110" w:rsidP="008D4110">
            <w:r>
              <w:t>Agradeço desde já a atenção dispensada e aguardo uma resposta breve.</w:t>
            </w:r>
          </w:p>
          <w:p w14:paraId="4632C1BB" w14:textId="667603D1" w:rsidR="008D4110" w:rsidRDefault="008D4110" w:rsidP="008D4110"/>
          <w:p w14:paraId="587D48FC" w14:textId="77777777" w:rsidR="00193614" w:rsidRDefault="00193614" w:rsidP="008D4110"/>
          <w:p w14:paraId="1D7D003C" w14:textId="58A5A9F5" w:rsidR="008D4110" w:rsidRDefault="00016803" w:rsidP="008D4110">
            <w:r>
              <w:t>[LOCALIDADE]</w:t>
            </w:r>
            <w:r w:rsidR="008D4110">
              <w:t xml:space="preserve">, </w:t>
            </w:r>
            <w:r>
              <w:t>[DIA]</w:t>
            </w:r>
            <w:r w:rsidR="008D4110">
              <w:t xml:space="preserve"> de </w:t>
            </w:r>
            <w:r>
              <w:t>[</w:t>
            </w:r>
            <w:r w:rsidR="008D4110">
              <w:t>MÊS-POR-EXTENSO</w:t>
            </w:r>
            <w:r>
              <w:t>]</w:t>
            </w:r>
            <w:r w:rsidR="008D4110">
              <w:t xml:space="preserve"> de </w:t>
            </w:r>
            <w:r>
              <w:t>[</w:t>
            </w:r>
            <w:r w:rsidR="008D4110">
              <w:t>ANO</w:t>
            </w:r>
            <w:r>
              <w:t>]</w:t>
            </w:r>
          </w:p>
          <w:p w14:paraId="1A30AE91" w14:textId="77777777" w:rsidR="00193614" w:rsidRDefault="00193614" w:rsidP="008D4110"/>
          <w:p w14:paraId="4D8E45CC" w14:textId="77777777" w:rsidR="008D4110" w:rsidRDefault="008D4110" w:rsidP="008D4110">
            <w:r>
              <w:t>Atenciosamente</w:t>
            </w:r>
            <w:r w:rsidR="006026D3">
              <w:t>,</w:t>
            </w:r>
          </w:p>
          <w:p w14:paraId="099A98CB" w14:textId="193620D5" w:rsidR="006026D3" w:rsidRPr="00487DBE" w:rsidRDefault="006026D3" w:rsidP="008D4110">
            <w:r>
              <w:t>[NOME-COMPLETO]</w:t>
            </w:r>
          </w:p>
        </w:tc>
      </w:tr>
    </w:tbl>
    <w:p w14:paraId="38E698AF" w14:textId="77777777" w:rsidR="00FC495E" w:rsidRDefault="00FC495E"/>
    <w:sectPr w:rsidR="00FC495E" w:rsidSect="004B50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0"/>
    <w:rsid w:val="00016803"/>
    <w:rsid w:val="001136B1"/>
    <w:rsid w:val="00193614"/>
    <w:rsid w:val="004B5000"/>
    <w:rsid w:val="00546454"/>
    <w:rsid w:val="005E14FE"/>
    <w:rsid w:val="00600282"/>
    <w:rsid w:val="006026D3"/>
    <w:rsid w:val="006B0CA4"/>
    <w:rsid w:val="00871472"/>
    <w:rsid w:val="008B5AC2"/>
    <w:rsid w:val="008D4110"/>
    <w:rsid w:val="009733FE"/>
    <w:rsid w:val="00C85EF7"/>
    <w:rsid w:val="00DA2F56"/>
    <w:rsid w:val="00F65872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F429"/>
  <w15:chartTrackingRefBased/>
  <w15:docId w15:val="{BCA0680D-FC0E-48E5-B41D-B65CF18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10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8D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9</TotalTime>
  <Pages>1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11</cp:revision>
  <dcterms:created xsi:type="dcterms:W3CDTF">2025-06-08T20:47:00Z</dcterms:created>
  <dcterms:modified xsi:type="dcterms:W3CDTF">2025-06-08T21:38:00Z</dcterms:modified>
</cp:coreProperties>
</file>