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BB5" w14:textId="77777777" w:rsidR="008D4110" w:rsidRPr="00DD05C2" w:rsidRDefault="008D4110" w:rsidP="008D4110">
      <w:pPr>
        <w:rPr>
          <w:b/>
          <w:bCs/>
        </w:rPr>
      </w:pPr>
      <w:r w:rsidRPr="00DD05C2">
        <w:rPr>
          <w:b/>
          <w:bCs/>
        </w:rPr>
        <w:t>Modelo de carta</w:t>
      </w:r>
    </w:p>
    <w:p w14:paraId="38A6CC15" w14:textId="26E1ABEA" w:rsidR="008D4110" w:rsidRPr="00DD05C2" w:rsidRDefault="00BD7F2E" w:rsidP="008D4110">
      <w:pPr>
        <w:rPr>
          <w:b/>
          <w:bCs/>
        </w:rPr>
      </w:pPr>
      <w:r>
        <w:rPr>
          <w:b/>
          <w:bCs/>
        </w:rPr>
        <w:t>Requerimento de reconhecimento de nome social escolar</w:t>
      </w:r>
    </w:p>
    <w:p w14:paraId="71F0067C" w14:textId="77777777" w:rsidR="008D4110" w:rsidRDefault="008D4110" w:rsidP="008D4110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D4110" w:rsidRPr="00487DBE" w14:paraId="567D39F1" w14:textId="77777777" w:rsidTr="000C549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035C07B" w14:textId="77777777" w:rsidR="008D4110" w:rsidRPr="00487DBE" w:rsidRDefault="008D4110" w:rsidP="000C5496">
            <w:r w:rsidRPr="00502943">
              <w:rPr>
                <w:b/>
                <w:bCs/>
              </w:rPr>
              <w:t>Instruções de utilização</w:t>
            </w:r>
            <w:r w:rsidRPr="00487DBE">
              <w:t>:</w:t>
            </w:r>
          </w:p>
          <w:p w14:paraId="4925E4DB" w14:textId="77777777" w:rsidR="008D4110" w:rsidRPr="00487DBE" w:rsidRDefault="008D4110" w:rsidP="000C5496">
            <w:r w:rsidRPr="00487DBE">
              <w:t xml:space="preserve">- Abrir a composição de uma </w:t>
            </w:r>
            <w:r w:rsidRPr="00487DBE">
              <w:rPr>
                <w:u w:val="single"/>
              </w:rPr>
              <w:t>nova mensagem</w:t>
            </w:r>
            <w:r w:rsidRPr="00487DBE">
              <w:t xml:space="preserve"> de correio eletrónico na sua aplicação ou serviço de correio eletrónico (por exemplo </w:t>
            </w:r>
            <w:r w:rsidRPr="00DD05C2">
              <w:rPr>
                <w:i/>
                <w:iCs/>
              </w:rPr>
              <w:t>GMail</w:t>
            </w:r>
            <w:r w:rsidRPr="00487DBE">
              <w:t xml:space="preserve">) e deve </w:t>
            </w:r>
            <w:r w:rsidRPr="00487DBE">
              <w:rPr>
                <w:u w:val="single"/>
              </w:rPr>
              <w:t>copiar o assunto abaixo</w:t>
            </w:r>
            <w:r w:rsidRPr="00487DBE">
              <w:t xml:space="preserve"> indicado tal e qual como está escrito na nova mensagem;</w:t>
            </w:r>
          </w:p>
          <w:p w14:paraId="4DC98BE9" w14:textId="77777777" w:rsidR="008D4110" w:rsidRPr="00487DBE" w:rsidRDefault="008D4110" w:rsidP="000C5496">
            <w:r w:rsidRPr="00487DBE">
              <w:t xml:space="preserve">- </w:t>
            </w:r>
            <w:r w:rsidRPr="00487DBE">
              <w:rPr>
                <w:u w:val="single"/>
              </w:rPr>
              <w:t>Copiar a “tabela”</w:t>
            </w:r>
            <w:r w:rsidRPr="00487DBE">
              <w:t xml:space="preserve"> abaixo contendo o texto integral do pedido para uma nova mensagem de correio eletrónico;</w:t>
            </w:r>
          </w:p>
          <w:p w14:paraId="48094821" w14:textId="77777777" w:rsidR="008D4110" w:rsidRPr="00487DBE" w:rsidRDefault="008D4110" w:rsidP="000C5496">
            <w:r w:rsidRPr="00487DBE">
              <w:t>- Editar o corpo da mensagem de acordo com as suas necessidades específicas;</w:t>
            </w:r>
          </w:p>
          <w:p w14:paraId="2720F5B4" w14:textId="77777777" w:rsidR="008D4110" w:rsidRPr="00487DBE" w:rsidRDefault="008D4110" w:rsidP="000C5496">
            <w:r w:rsidRPr="00487DBE">
              <w:t>- Anexar documento ou comprovativo de alteração dos dados, são elegíveis:</w:t>
            </w:r>
          </w:p>
          <w:p w14:paraId="367EBA75" w14:textId="77777777" w:rsidR="008D4110" w:rsidRPr="00487DBE" w:rsidRDefault="008D4110" w:rsidP="000C5496">
            <w:r w:rsidRPr="00487DBE">
              <w:t>- Digitalização a cores de boa qualidade do Cartão de Cidadão (qualidade &gt;</w:t>
            </w:r>
            <w:r>
              <w:t xml:space="preserve">=300 </w:t>
            </w:r>
            <w:r w:rsidRPr="00163592">
              <w:rPr>
                <w:i/>
                <w:iCs/>
              </w:rPr>
              <w:t>PPI</w:t>
            </w:r>
            <w:r w:rsidRPr="00487DBE">
              <w:t>);</w:t>
            </w:r>
          </w:p>
          <w:p w14:paraId="36C3D998" w14:textId="77777777" w:rsidR="008D4110" w:rsidRPr="00487DBE" w:rsidRDefault="008D4110" w:rsidP="000C5496">
            <w:r w:rsidRPr="00487DBE">
              <w:t>- Documento</w:t>
            </w:r>
            <w:r>
              <w:t xml:space="preserve"> em formato</w:t>
            </w:r>
            <w:r w:rsidRPr="00487DBE">
              <w:t xml:space="preserve"> </w:t>
            </w:r>
            <w:r w:rsidRPr="00487DBE">
              <w:rPr>
                <w:i/>
                <w:iCs/>
              </w:rPr>
              <w:t>PDF</w:t>
            </w:r>
            <w:r w:rsidRPr="00487DBE">
              <w:t xml:space="preserve"> exportado da aplicação móvel </w:t>
            </w:r>
            <w:r w:rsidRPr="00487DBE">
              <w:rPr>
                <w:i/>
                <w:iCs/>
              </w:rPr>
              <w:t>gov.pt</w:t>
            </w:r>
            <w:r w:rsidRPr="00487DBE">
              <w:t xml:space="preserve"> com a devida assinatura digital</w:t>
            </w:r>
            <w:r>
              <w:t>.</w:t>
            </w:r>
          </w:p>
          <w:p w14:paraId="127F73D0" w14:textId="77777777" w:rsidR="008D4110" w:rsidRPr="00487DBE" w:rsidRDefault="008D4110" w:rsidP="000C5496"/>
          <w:p w14:paraId="3E8AB300" w14:textId="77777777" w:rsidR="008D4110" w:rsidRPr="00502943" w:rsidRDefault="008D4110" w:rsidP="000C5496">
            <w:pPr>
              <w:rPr>
                <w:b/>
                <w:bCs/>
              </w:rPr>
            </w:pPr>
            <w:r w:rsidRPr="00502943">
              <w:rPr>
                <w:b/>
                <w:bCs/>
              </w:rPr>
              <w:t>Instruções de preenchimento e edição:</w:t>
            </w:r>
          </w:p>
          <w:p w14:paraId="6A01E8EE" w14:textId="77777777" w:rsidR="008D4110" w:rsidRPr="00487DBE" w:rsidRDefault="008D4110" w:rsidP="000C5496">
            <w:r w:rsidRPr="00487DBE">
              <w:t xml:space="preserve">- Indicar apenas os </w:t>
            </w:r>
            <w:r w:rsidRPr="00487DBE">
              <w:rPr>
                <w:u w:val="single"/>
              </w:rPr>
              <w:t>dados a serem efetivamente alterados</w:t>
            </w:r>
            <w:r w:rsidRPr="00487DBE">
              <w:t xml:space="preserve"> na secção de dados a alterar, removendo aqueles que não interessam;</w:t>
            </w:r>
          </w:p>
          <w:p w14:paraId="6651DBCF" w14:textId="77777777" w:rsidR="008D4110" w:rsidRPr="00487DBE" w:rsidRDefault="008D4110" w:rsidP="000C5496">
            <w:r w:rsidRPr="00487DBE">
              <w:t xml:space="preserve">- Indicar os </w:t>
            </w:r>
            <w:r w:rsidRPr="00487DBE">
              <w:rPr>
                <w:u w:val="single"/>
              </w:rPr>
              <w:t>dados anteriores conhecidos</w:t>
            </w:r>
            <w:r w:rsidRPr="00487DBE">
              <w:t xml:space="preserve"> e aplicáveis na secção de dados anteriores. Na eventualidade de não se lembrar de algum dado/elemento, da morada ou endereço de correio eletrónico deverá remover as linhas correspondentes para que o pedido seja o mais limpo possível;</w:t>
            </w:r>
          </w:p>
          <w:p w14:paraId="6D6A7CDF" w14:textId="77777777" w:rsidR="008D4110" w:rsidRPr="00487DBE" w:rsidRDefault="008D4110" w:rsidP="000C5496">
            <w:r w:rsidRPr="00487DBE">
              <w:t xml:space="preserve">- Remover todos os </w:t>
            </w:r>
            <w:r w:rsidRPr="00487DBE">
              <w:rPr>
                <w:u w:val="single"/>
              </w:rPr>
              <w:t>campos inalterados</w:t>
            </w:r>
            <w:r w:rsidRPr="00487DBE">
              <w:t xml:space="preserve"> ou não aplicáveis;</w:t>
            </w:r>
          </w:p>
          <w:p w14:paraId="29456DB3" w14:textId="77777777" w:rsidR="008D4110" w:rsidRPr="00487DBE" w:rsidRDefault="008D4110" w:rsidP="000C5496">
            <w:r w:rsidRPr="00487DBE">
              <w:t xml:space="preserve">- Garantir a substituição de todos os </w:t>
            </w:r>
            <w:r w:rsidRPr="00487DBE">
              <w:rPr>
                <w:u w:val="single"/>
              </w:rPr>
              <w:t>campos delimitados por parênteses retos</w:t>
            </w:r>
            <w:r>
              <w:rPr>
                <w:u w:val="single"/>
              </w:rPr>
              <w:t xml:space="preserve"> ou o preenchimento de outros em vazio</w:t>
            </w:r>
            <w:r w:rsidRPr="00487DBE">
              <w:t>;</w:t>
            </w:r>
          </w:p>
          <w:p w14:paraId="678E3B13" w14:textId="77777777" w:rsidR="008D4110" w:rsidRPr="00487DBE" w:rsidRDefault="008D4110" w:rsidP="000C5496">
            <w:r w:rsidRPr="00487DBE">
              <w:t xml:space="preserve">- </w:t>
            </w:r>
            <w:r w:rsidRPr="00487DBE">
              <w:rPr>
                <w:u w:val="single"/>
              </w:rPr>
              <w:t>Assinar a mensagem</w:t>
            </w:r>
            <w:r w:rsidRPr="00487DBE">
              <w:t xml:space="preserve"> de correio eletrónico com o seu nome completo substituindo o texto em parênteses retos.</w:t>
            </w:r>
          </w:p>
        </w:tc>
      </w:tr>
      <w:tr w:rsidR="008D4110" w:rsidRPr="00487DBE" w14:paraId="2596EBBD" w14:textId="77777777" w:rsidTr="000C549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D24BDED" w14:textId="77777777" w:rsidR="008D4110" w:rsidRPr="00487DBE" w:rsidRDefault="008D4110" w:rsidP="000C5496"/>
        </w:tc>
      </w:tr>
    </w:tbl>
    <w:p w14:paraId="29DE85CE" w14:textId="77777777" w:rsidR="008D4110" w:rsidRDefault="008D4110" w:rsidP="008D4110"/>
    <w:p w14:paraId="58C00900" w14:textId="4D251900" w:rsidR="008D4110" w:rsidRPr="00487DBE" w:rsidRDefault="008D4110" w:rsidP="008D4110">
      <w:r w:rsidRPr="00502943">
        <w:rPr>
          <w:b/>
          <w:bCs/>
        </w:rPr>
        <w:t>Destinatário</w:t>
      </w:r>
      <w:r w:rsidRPr="00487DBE">
        <w:t xml:space="preserve">: </w:t>
      </w:r>
      <w:r w:rsidRPr="00DD05C2">
        <w:t>[A</w:t>
      </w:r>
      <w:r w:rsidR="00C6305E">
        <w:t>-</w:t>
      </w:r>
      <w:r w:rsidRPr="00DD05C2">
        <w:t>DEFINIR]</w:t>
      </w:r>
    </w:p>
    <w:p w14:paraId="5A2624AF" w14:textId="77777777" w:rsidR="008D4110" w:rsidRPr="00487DBE" w:rsidRDefault="008D4110" w:rsidP="008D4110"/>
    <w:p w14:paraId="045A25B2" w14:textId="5F8A0876" w:rsidR="008D4110" w:rsidRPr="00487DBE" w:rsidRDefault="008D4110" w:rsidP="008D4110">
      <w:r w:rsidRPr="00502943">
        <w:rPr>
          <w:b/>
          <w:bCs/>
        </w:rPr>
        <w:t>Assunto</w:t>
      </w:r>
      <w:r w:rsidRPr="00487DBE">
        <w:t xml:space="preserve">: </w:t>
      </w:r>
      <w:r w:rsidR="00BD7F2E" w:rsidRPr="00BD7F2E">
        <w:t>Requerimento de reconhecimento de nome social escolar</w:t>
      </w:r>
    </w:p>
    <w:p w14:paraId="1164C228" w14:textId="77777777" w:rsidR="008D4110" w:rsidRDefault="008D4110" w:rsidP="008D4110"/>
    <w:p w14:paraId="61793D9D" w14:textId="77777777" w:rsidR="008D4110" w:rsidRDefault="008D4110" w:rsidP="008D4110">
      <w:r>
        <w:t>---</w:t>
      </w:r>
    </w:p>
    <w:p w14:paraId="033D9C03" w14:textId="77777777" w:rsidR="008D4110" w:rsidRDefault="008D4110" w:rsidP="008D4110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BD7F2E" w:rsidRPr="00487DBE" w14:paraId="4CA0474B" w14:textId="77777777" w:rsidTr="000C5496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6D96C8BF" w14:textId="08CEE924" w:rsidR="00BD7F2E" w:rsidRPr="00487DBE" w:rsidRDefault="00BD7F2E" w:rsidP="00BD7F2E">
            <w:r w:rsidRPr="0098480B">
              <w:t>Ex</w:t>
            </w:r>
            <w:r>
              <w:t>celentíssimo</w:t>
            </w:r>
            <w:r w:rsidRPr="0098480B">
              <w:t>/a Senhor/a</w:t>
            </w:r>
          </w:p>
        </w:tc>
      </w:tr>
      <w:tr w:rsidR="00BD7F2E" w:rsidRPr="00487DBE" w14:paraId="0AE4696F" w14:textId="77777777" w:rsidTr="000C5496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43EE1E61" w14:textId="2422E0A7" w:rsidR="00BD7F2E" w:rsidRDefault="00BD7F2E" w:rsidP="00BD7F2E">
            <w:r w:rsidRPr="0098480B">
              <w:t>Diretor/a do/da [</w:t>
            </w:r>
            <w:r>
              <w:t>NOME-DO-AGRUPAMENTO-OU-ESCOLA]</w:t>
            </w:r>
          </w:p>
          <w:p w14:paraId="211044E2" w14:textId="77DA8C9A" w:rsidR="00BD7F2E" w:rsidRDefault="00BD7F2E" w:rsidP="00BD7F2E">
            <w:r>
              <w:t>Professor/a [NOME-DA-PESSOA]</w:t>
            </w:r>
          </w:p>
          <w:p w14:paraId="244BD33E" w14:textId="77777777" w:rsidR="00BD7F2E" w:rsidRDefault="00BD7F2E" w:rsidP="00BD7F2E"/>
          <w:p w14:paraId="082F5D2F" w14:textId="0BF3AFC1" w:rsidR="00BD7F2E" w:rsidRDefault="00BD7F2E" w:rsidP="00BD7F2E">
            <w:r>
              <w:t>Assunto: Reconhecimento de nome social</w:t>
            </w:r>
          </w:p>
          <w:p w14:paraId="1EAA401E" w14:textId="77777777" w:rsidR="00BD7F2E" w:rsidRDefault="00BD7F2E" w:rsidP="00BD7F2E"/>
          <w:p w14:paraId="1C1687B4" w14:textId="06531046" w:rsidR="00BD7F2E" w:rsidRDefault="00BD7F2E" w:rsidP="00BD7F2E">
            <w:r>
              <w:t>Data: [DIA] de [MÊS] de [ANO]</w:t>
            </w:r>
          </w:p>
          <w:p w14:paraId="031E69B3" w14:textId="77777777" w:rsidR="00BD7F2E" w:rsidRDefault="00BD7F2E" w:rsidP="00BD7F2E"/>
          <w:p w14:paraId="6F269537" w14:textId="77B962F4" w:rsidR="00BD7F2E" w:rsidRDefault="00BD7F2E" w:rsidP="00BD7F2E">
            <w:r>
              <w:t>[NOME-DO-ENCARREGADO-DE-EDUCAÇÃO], encarregado/a de educação do/da aluno/a com o Cartão de Cidadão n.º [NÚMERO-DO-DOCUMENTO] e n.º de aluno/a [NÚMERO-DE-ALUNO], vem por este meio requerer que sejam dadas orientações aos/às professores/as da turma [IDENTIFICADOR-DA-TURMA] que o/a seu/sua educando/a integra para que a ele/ela se dirijam pelo nome social autoatribuído, no caso, [NOME-ESCOLHIDO], e utilizem pronome no [MASCULINO-FEMININO]. Solicita-se ainda que a documentação administrativa e processual do/da seu/sua educando/a, seja adaptada, conforme o estipulado no n.º 2 do artigo 3.º, da Lei n.º 38/2018, de 7 de agosto, uma vez que se enquadra na situação de autodeterminação da identidade de género e de acordo com o definido no n.º 2 do artigo 12.º da mesma lei.</w:t>
            </w:r>
          </w:p>
          <w:p w14:paraId="1E162A3F" w14:textId="77777777" w:rsidR="00BD7F2E" w:rsidRDefault="00BD7F2E" w:rsidP="00BD7F2E"/>
          <w:p w14:paraId="00B69497" w14:textId="0200BA17" w:rsidR="00BD7F2E" w:rsidRDefault="00BD7F2E" w:rsidP="00BD7F2E">
            <w:r>
              <w:t>Agradecendo desde já a atenção dispensada, aguardo com expectativa que esta situação possa ser rapidamente resolvida.</w:t>
            </w:r>
          </w:p>
          <w:p w14:paraId="70EFC64A" w14:textId="77777777" w:rsidR="00BD7F2E" w:rsidRDefault="00BD7F2E" w:rsidP="00BD7F2E"/>
          <w:p w14:paraId="776F1841" w14:textId="07AC3064" w:rsidR="00BD7F2E" w:rsidRDefault="00BD7F2E" w:rsidP="00BD7F2E">
            <w:r>
              <w:t>Atenciosamente,</w:t>
            </w:r>
          </w:p>
          <w:p w14:paraId="73C93023" w14:textId="2BBAB341" w:rsidR="00BD7F2E" w:rsidRPr="00487DBE" w:rsidRDefault="00BD7F2E" w:rsidP="00BD7F2E">
            <w:r>
              <w:t>[NOME-COMPLETO-DO-ENCARREGADO-DE-EDUCAÇÃO]</w:t>
            </w:r>
          </w:p>
          <w:p w14:paraId="099A98CB" w14:textId="3996FF18" w:rsidR="00BD7F2E" w:rsidRPr="00487DBE" w:rsidRDefault="00BD7F2E" w:rsidP="00BD7F2E"/>
        </w:tc>
      </w:tr>
    </w:tbl>
    <w:p w14:paraId="38E698AF" w14:textId="77777777" w:rsidR="00FC495E" w:rsidRDefault="00FC495E"/>
    <w:sectPr w:rsidR="00FC495E" w:rsidSect="004B50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10"/>
    <w:rsid w:val="00016803"/>
    <w:rsid w:val="00193614"/>
    <w:rsid w:val="004B5000"/>
    <w:rsid w:val="00546454"/>
    <w:rsid w:val="00600282"/>
    <w:rsid w:val="006B0CA4"/>
    <w:rsid w:val="008B5AC2"/>
    <w:rsid w:val="008D4110"/>
    <w:rsid w:val="009733FE"/>
    <w:rsid w:val="00BD7F2E"/>
    <w:rsid w:val="00C6305E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F429"/>
  <w15:chartTrackingRefBased/>
  <w15:docId w15:val="{BCA0680D-FC0E-48E5-B41D-B65CF182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10"/>
    <w:rPr>
      <w:rFonts w:ascii="Verdana" w:hAnsi="Verdana"/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2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2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C2"/>
    <w:rPr>
      <w:rFonts w:ascii="Verdana" w:eastAsiaTheme="majorEastAsia" w:hAnsi="Verdana" w:cstheme="majorBidi"/>
      <w:color w:val="262626" w:themeColor="text1" w:themeTint="D9"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C2"/>
    <w:rPr>
      <w:rFonts w:ascii="Verdana" w:eastAsiaTheme="majorEastAsia" w:hAnsi="Verdana" w:cstheme="majorBidi"/>
      <w:color w:val="404040" w:themeColor="text1" w:themeTint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B5AC2"/>
    <w:pPr>
      <w:spacing w:after="0" w:line="240" w:lineRule="auto"/>
      <w:contextualSpacing/>
    </w:pPr>
    <w:rPr>
      <w:rFonts w:eastAsiaTheme="majorEastAsia" w:cstheme="majorBidi"/>
      <w:color w:val="171717" w:themeColor="background2" w:themeShade="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C2"/>
    <w:rPr>
      <w:rFonts w:ascii="Verdana" w:eastAsiaTheme="majorEastAsia" w:hAnsi="Verdana" w:cstheme="majorBidi"/>
      <w:color w:val="171717" w:themeColor="background2" w:themeShade="1A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C2"/>
    <w:rPr>
      <w:rFonts w:ascii="Verdana" w:eastAsiaTheme="minorEastAsia" w:hAnsi="Verdana"/>
      <w:color w:val="5A5A5A" w:themeColor="text1" w:themeTint="A5"/>
      <w:spacing w:val="15"/>
      <w:sz w:val="20"/>
      <w:lang w:val="pt-PT"/>
    </w:rPr>
  </w:style>
  <w:style w:type="character" w:styleId="IntenseEmphasis">
    <w:name w:val="Intense Emphasis"/>
    <w:basedOn w:val="DefaultParagraphFont"/>
    <w:uiPriority w:val="21"/>
    <w:qFormat/>
    <w:rsid w:val="008B5AC2"/>
    <w:rPr>
      <w:i/>
      <w:iCs/>
      <w:color w:val="171717" w:themeColor="background2" w:themeShade="1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C2"/>
    <w:pPr>
      <w:pBdr>
        <w:top w:val="single" w:sz="4" w:space="10" w:color="171717" w:themeColor="background2" w:themeShade="1A"/>
        <w:bottom w:val="single" w:sz="4" w:space="10" w:color="171717" w:themeColor="background2" w:themeShade="1A"/>
      </w:pBdr>
      <w:spacing w:before="360" w:after="360"/>
      <w:ind w:left="864" w:right="864"/>
      <w:jc w:val="center"/>
    </w:pPr>
    <w:rPr>
      <w:i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C2"/>
    <w:rPr>
      <w:rFonts w:ascii="Verdana" w:hAnsi="Verdana"/>
      <w:i/>
      <w:iCs/>
      <w:color w:val="171717" w:themeColor="background2" w:themeShade="1A"/>
      <w:sz w:val="20"/>
      <w:lang w:val="pt-PT"/>
    </w:rPr>
  </w:style>
  <w:style w:type="character" w:styleId="IntenseReference">
    <w:name w:val="Intense Reference"/>
    <w:basedOn w:val="DefaultParagraphFont"/>
    <w:uiPriority w:val="32"/>
    <w:qFormat/>
    <w:rsid w:val="008B5AC2"/>
    <w:rPr>
      <w:b/>
      <w:bCs/>
      <w:smallCaps/>
      <w:color w:val="171717" w:themeColor="background2" w:themeShade="1A"/>
      <w:spacing w:val="5"/>
    </w:rPr>
  </w:style>
  <w:style w:type="table" w:styleId="TableGrid">
    <w:name w:val="Table Grid"/>
    <w:basedOn w:val="TableNormal"/>
    <w:uiPriority w:val="39"/>
    <w:rsid w:val="008D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cuments\Documents\ID\roteiro-mudanca-de-nome\modelos\modelo-documento-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modelo-documento-base.dotx</Template>
  <TotalTime>17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6</cp:revision>
  <dcterms:created xsi:type="dcterms:W3CDTF">2025-06-08T20:47:00Z</dcterms:created>
  <dcterms:modified xsi:type="dcterms:W3CDTF">2025-06-08T21:08:00Z</dcterms:modified>
</cp:coreProperties>
</file>