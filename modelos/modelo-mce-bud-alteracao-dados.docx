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486F" w14:textId="77777777" w:rsidR="00487DBE" w:rsidRPr="00502943" w:rsidRDefault="00487DBE" w:rsidP="00502943">
      <w:pPr>
        <w:rPr>
          <w:b/>
          <w:bCs/>
        </w:rPr>
      </w:pPr>
      <w:r w:rsidRPr="00502943">
        <w:rPr>
          <w:b/>
          <w:bCs/>
        </w:rPr>
        <w:t>Modelo de mensagem de correio eletrónico</w:t>
      </w:r>
    </w:p>
    <w:p w14:paraId="217CACC8" w14:textId="74EFC4B1" w:rsidR="00487DBE" w:rsidRPr="00502943" w:rsidRDefault="00487DBE" w:rsidP="00502943">
      <w:pPr>
        <w:rPr>
          <w:b/>
          <w:bCs/>
        </w:rPr>
      </w:pPr>
      <w:r w:rsidRPr="00502943">
        <w:rPr>
          <w:b/>
          <w:bCs/>
        </w:rPr>
        <w:t>Alteração de dados junto do Ministério da Defesa, Dia da Defesa Nacional/Balcão Único da Defesa</w:t>
      </w:r>
    </w:p>
    <w:p w14:paraId="46FD420F" w14:textId="77777777" w:rsidR="00487DBE" w:rsidRPr="00487DBE" w:rsidRDefault="00487DBE" w:rsidP="00502943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87DBE" w:rsidRPr="00487DBE" w14:paraId="61167D6E" w14:textId="77777777" w:rsidTr="001805B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DC0546" w14:textId="77777777" w:rsidR="00487DBE" w:rsidRPr="00487DBE" w:rsidRDefault="00487DBE" w:rsidP="00502943">
            <w:bookmarkStart w:id="0" w:name="_Hlk200309715"/>
            <w:bookmarkStart w:id="1" w:name="_Hlk175846602"/>
            <w:r w:rsidRPr="00502943">
              <w:rPr>
                <w:b/>
                <w:bCs/>
              </w:rPr>
              <w:t>Instruções de utilização</w:t>
            </w:r>
            <w:r w:rsidRPr="00487DBE">
              <w:t>:</w:t>
            </w:r>
          </w:p>
          <w:p w14:paraId="1FC347BE" w14:textId="1E057795" w:rsidR="00487DBE" w:rsidRPr="00487DBE" w:rsidRDefault="00487DBE" w:rsidP="00502943">
            <w:r w:rsidRPr="00487DBE">
              <w:t xml:space="preserve">- Abrir a composição de uma </w:t>
            </w:r>
            <w:r w:rsidRPr="00487DBE">
              <w:rPr>
                <w:u w:val="single"/>
              </w:rPr>
              <w:t>nova mensagem</w:t>
            </w:r>
            <w:r w:rsidRPr="00487DBE">
              <w:t xml:space="preserve"> de correio eletrónico na sua aplicação ou serviço de correio eletrónico (por exemplo </w:t>
            </w:r>
            <w:r w:rsidR="00393FD6" w:rsidRPr="00393FD6">
              <w:rPr>
                <w:i/>
                <w:iCs/>
              </w:rPr>
              <w:t>GMail</w:t>
            </w:r>
            <w:r w:rsidRPr="00487DBE">
              <w:t xml:space="preserve">) e deve </w:t>
            </w:r>
            <w:r w:rsidRPr="00487DBE">
              <w:rPr>
                <w:u w:val="single"/>
              </w:rPr>
              <w:t>copiar o assunto abaixo</w:t>
            </w:r>
            <w:r w:rsidRPr="00487DBE">
              <w:t xml:space="preserve"> indicado tal e qual como está escrito na nova mensagem;</w:t>
            </w:r>
          </w:p>
          <w:p w14:paraId="21A3FA80" w14:textId="77777777" w:rsidR="00487DBE" w:rsidRPr="00487DBE" w:rsidRDefault="00487DBE" w:rsidP="00502943">
            <w:r w:rsidRPr="00487DBE">
              <w:t xml:space="preserve">- </w:t>
            </w:r>
            <w:r w:rsidRPr="00487DBE">
              <w:rPr>
                <w:u w:val="single"/>
              </w:rPr>
              <w:t>Copiar a “tabela”</w:t>
            </w:r>
            <w:r w:rsidRPr="00487DBE">
              <w:t xml:space="preserve"> abaixo contendo o texto integral do pedido para uma nova mensagem de correio eletrónico;</w:t>
            </w:r>
          </w:p>
          <w:p w14:paraId="2ACDB600" w14:textId="77777777" w:rsidR="00487DBE" w:rsidRPr="00487DBE" w:rsidRDefault="00487DBE" w:rsidP="00502943">
            <w:r w:rsidRPr="00487DBE">
              <w:t>- Editar o corpo da mensagem de acordo com as suas necessidades específicas;</w:t>
            </w:r>
          </w:p>
          <w:p w14:paraId="30CBEC00" w14:textId="77777777" w:rsidR="00487DBE" w:rsidRPr="00487DBE" w:rsidRDefault="00487DBE" w:rsidP="00502943">
            <w:r w:rsidRPr="00487DBE">
              <w:t>- Anexar documento ou comprovativo de alteração dos dados, são elegíveis:</w:t>
            </w:r>
          </w:p>
          <w:p w14:paraId="1A299937" w14:textId="5EE245A3" w:rsidR="00487DBE" w:rsidRPr="00487DBE" w:rsidRDefault="00487DBE" w:rsidP="00502943">
            <w:r w:rsidRPr="00487DBE">
              <w:t>- Digitalização a cores de boa qualidade do Cartão de Cidadão (qualidade &gt;</w:t>
            </w:r>
            <w:r w:rsidR="00804C25">
              <w:t>=</w:t>
            </w:r>
            <w:r w:rsidR="00A1480B">
              <w:t xml:space="preserve">300 </w:t>
            </w:r>
            <w:r w:rsidR="00A1480B" w:rsidRPr="0047598A">
              <w:rPr>
                <w:i/>
                <w:iCs/>
              </w:rPr>
              <w:t>PPI</w:t>
            </w:r>
            <w:r w:rsidRPr="00487DBE">
              <w:t>);</w:t>
            </w:r>
          </w:p>
          <w:p w14:paraId="48E784F5" w14:textId="4D938D4F" w:rsidR="00487DBE" w:rsidRPr="00487DBE" w:rsidRDefault="00487DBE" w:rsidP="00502943">
            <w:r w:rsidRPr="00487DBE">
              <w:t>- Documento</w:t>
            </w:r>
            <w:r w:rsidR="00DF0953">
              <w:t xml:space="preserve"> em formato</w:t>
            </w:r>
            <w:r w:rsidRPr="00487DBE">
              <w:t xml:space="preserve"> </w:t>
            </w:r>
            <w:r w:rsidRPr="00487DBE">
              <w:rPr>
                <w:i/>
                <w:iCs/>
              </w:rPr>
              <w:t>PDF</w:t>
            </w:r>
            <w:r w:rsidRPr="00487DBE">
              <w:t xml:space="preserve"> exportado da aplicação móvel </w:t>
            </w:r>
            <w:r w:rsidRPr="00487DBE">
              <w:rPr>
                <w:i/>
                <w:iCs/>
              </w:rPr>
              <w:t>gov.pt</w:t>
            </w:r>
            <w:r w:rsidRPr="00487DBE">
              <w:t xml:space="preserve"> com a devida assinatura digital</w:t>
            </w:r>
            <w:r w:rsidR="00DF0953">
              <w:t>.</w:t>
            </w:r>
          </w:p>
          <w:p w14:paraId="74E48AC2" w14:textId="77777777" w:rsidR="00487DBE" w:rsidRPr="00487DBE" w:rsidRDefault="00487DBE" w:rsidP="00502943"/>
          <w:p w14:paraId="7EAC39EC" w14:textId="77777777" w:rsidR="00487DBE" w:rsidRPr="00502943" w:rsidRDefault="00487DBE" w:rsidP="00502943">
            <w:pPr>
              <w:rPr>
                <w:b/>
                <w:bCs/>
              </w:rPr>
            </w:pPr>
            <w:r w:rsidRPr="00502943">
              <w:rPr>
                <w:b/>
                <w:bCs/>
              </w:rPr>
              <w:t>Instruções de preenchimento e edição:</w:t>
            </w:r>
          </w:p>
          <w:p w14:paraId="3036FFE8" w14:textId="77777777" w:rsidR="00487DBE" w:rsidRPr="00487DBE" w:rsidRDefault="00487DBE" w:rsidP="00502943">
            <w:r w:rsidRPr="00487DBE">
              <w:t xml:space="preserve">- Indicar apenas os </w:t>
            </w:r>
            <w:r w:rsidRPr="00487DBE">
              <w:rPr>
                <w:u w:val="single"/>
              </w:rPr>
              <w:t>dados a serem efetivamente alterados</w:t>
            </w:r>
            <w:r w:rsidRPr="00487DBE">
              <w:t xml:space="preserve"> na secção de dados a alterar, removendo aqueles que não interessam;</w:t>
            </w:r>
          </w:p>
          <w:p w14:paraId="490433C8" w14:textId="77777777" w:rsidR="00487DBE" w:rsidRPr="00487DBE" w:rsidRDefault="00487DBE" w:rsidP="00502943">
            <w:r w:rsidRPr="00487DBE">
              <w:t xml:space="preserve">- Indicar os </w:t>
            </w:r>
            <w:r w:rsidRPr="00487DBE">
              <w:rPr>
                <w:u w:val="single"/>
              </w:rPr>
              <w:t>dados anteriores conhecidos</w:t>
            </w:r>
            <w:r w:rsidRPr="00487DBE">
              <w:t xml:space="preserve"> e aplicáveis na secção de dados anteriores. Na eventualidade de não se lembrar de algum dado/elemento, da morada ou endereço de correio eletrónico deverá remover as linhas correspondentes para que o pedido seja o mais limpo possível;</w:t>
            </w:r>
          </w:p>
          <w:p w14:paraId="41436AF4" w14:textId="77777777" w:rsidR="00487DBE" w:rsidRPr="00487DBE" w:rsidRDefault="00487DBE" w:rsidP="00502943">
            <w:r w:rsidRPr="00487DBE">
              <w:t xml:space="preserve">- Indicar todos os </w:t>
            </w:r>
            <w:r w:rsidRPr="00487DBE">
              <w:rPr>
                <w:u w:val="single"/>
              </w:rPr>
              <w:t>dados atualizados ou alterados</w:t>
            </w:r>
            <w:r w:rsidRPr="00487DBE">
              <w:t xml:space="preserve"> desde do Dia da Defesa Nacional (DDN) na secção de novos dados;</w:t>
            </w:r>
          </w:p>
          <w:p w14:paraId="526AF0AD" w14:textId="77777777" w:rsidR="00487DBE" w:rsidRPr="00487DBE" w:rsidRDefault="00487DBE" w:rsidP="00502943">
            <w:r w:rsidRPr="00487DBE">
              <w:t xml:space="preserve">- Remover todos os </w:t>
            </w:r>
            <w:r w:rsidRPr="00487DBE">
              <w:rPr>
                <w:u w:val="single"/>
              </w:rPr>
              <w:t>campos inalterados</w:t>
            </w:r>
            <w:r w:rsidRPr="00487DBE">
              <w:t xml:space="preserve"> ou não aplicáveis;</w:t>
            </w:r>
          </w:p>
          <w:p w14:paraId="6B9FF51C" w14:textId="5B2EB537" w:rsidR="00487DBE" w:rsidRPr="00487DBE" w:rsidRDefault="00487DBE" w:rsidP="00502943">
            <w:r w:rsidRPr="00487DBE">
              <w:t xml:space="preserve">- </w:t>
            </w:r>
            <w:r w:rsidR="001805B2" w:rsidRPr="00487DBE">
              <w:t xml:space="preserve">Garantir a substituição de todos os </w:t>
            </w:r>
            <w:r w:rsidR="001805B2" w:rsidRPr="00487DBE">
              <w:rPr>
                <w:u w:val="single"/>
              </w:rPr>
              <w:t>campos delimitados por parênteses retos</w:t>
            </w:r>
            <w:r w:rsidR="001805B2">
              <w:rPr>
                <w:u w:val="single"/>
              </w:rPr>
              <w:t xml:space="preserve"> ou o preenchimento de outros em vazio</w:t>
            </w:r>
            <w:r w:rsidRPr="00487DBE">
              <w:t>;</w:t>
            </w:r>
          </w:p>
          <w:p w14:paraId="728B3253" w14:textId="77777777" w:rsidR="00487DBE" w:rsidRPr="00487DBE" w:rsidRDefault="00487DBE" w:rsidP="00502943">
            <w:r w:rsidRPr="00487DBE">
              <w:t xml:space="preserve">- </w:t>
            </w:r>
            <w:r w:rsidRPr="00487DBE">
              <w:rPr>
                <w:u w:val="single"/>
              </w:rPr>
              <w:t>Assinar a mensagem</w:t>
            </w:r>
            <w:r w:rsidRPr="00487DBE">
              <w:t xml:space="preserve"> de correio eletrónico com o seu nome completo substituindo o texto em parênteses retos.</w:t>
            </w:r>
          </w:p>
        </w:tc>
      </w:tr>
      <w:tr w:rsidR="00487DBE" w:rsidRPr="00487DBE" w14:paraId="6B452365" w14:textId="77777777" w:rsidTr="001805B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6D6D8BA" w14:textId="77777777" w:rsidR="00487DBE" w:rsidRPr="00487DBE" w:rsidRDefault="00487DBE" w:rsidP="00502943"/>
        </w:tc>
      </w:tr>
    </w:tbl>
    <w:p w14:paraId="566BD300" w14:textId="77777777" w:rsidR="00487DBE" w:rsidRPr="00487DBE" w:rsidRDefault="00487DBE" w:rsidP="00502943">
      <w:bookmarkStart w:id="2" w:name="_Hlk200309730"/>
      <w:bookmarkEnd w:id="0"/>
      <w:r w:rsidRPr="00502943">
        <w:rPr>
          <w:b/>
          <w:bCs/>
        </w:rPr>
        <w:t>Destinatário</w:t>
      </w:r>
      <w:r w:rsidRPr="00487DBE">
        <w:t xml:space="preserve">: </w:t>
      </w:r>
      <w:hyperlink r:id="rId6" w:history="1">
        <w:r w:rsidRPr="00487DBE">
          <w:rPr>
            <w:rStyle w:val="Hyperlink"/>
          </w:rPr>
          <w:t>ddn@defesa.pt</w:t>
        </w:r>
      </w:hyperlink>
    </w:p>
    <w:p w14:paraId="018A83D7" w14:textId="77777777" w:rsidR="00487DBE" w:rsidRPr="00487DBE" w:rsidRDefault="00487DBE" w:rsidP="00502943"/>
    <w:p w14:paraId="39F0849B" w14:textId="77777777" w:rsidR="00487DBE" w:rsidRPr="00487DBE" w:rsidRDefault="00487DBE" w:rsidP="00502943">
      <w:r w:rsidRPr="00502943">
        <w:rPr>
          <w:b/>
          <w:bCs/>
        </w:rPr>
        <w:t>Assunto</w:t>
      </w:r>
      <w:r w:rsidRPr="00487DBE">
        <w:t>: ALTERAÇÃO DADOS</w:t>
      </w:r>
    </w:p>
    <w:bookmarkEnd w:id="2"/>
    <w:p w14:paraId="5B1BFC4F" w14:textId="77777777" w:rsidR="00487DBE" w:rsidRPr="00487DBE" w:rsidRDefault="00487DBE" w:rsidP="00502943"/>
    <w:p w14:paraId="5BAB4B5F" w14:textId="77777777" w:rsidR="00487DBE" w:rsidRPr="00487DBE" w:rsidRDefault="00487DBE" w:rsidP="00502943">
      <w:r w:rsidRPr="00487DBE">
        <w:t>---</w:t>
      </w:r>
    </w:p>
    <w:p w14:paraId="55777232" w14:textId="77777777" w:rsidR="00487DBE" w:rsidRPr="00487DBE" w:rsidRDefault="00487DBE" w:rsidP="00502943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87DBE" w:rsidRPr="00487DBE" w14:paraId="67A5EDD5" w14:textId="77777777" w:rsidTr="00916D98"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</w:tcPr>
          <w:p w14:paraId="6264DD93" w14:textId="77777777" w:rsidR="00487DBE" w:rsidRPr="00487DBE" w:rsidRDefault="00487DBE" w:rsidP="00502943">
            <w:bookmarkStart w:id="3" w:name="_Hlk200309974"/>
            <w:r w:rsidRPr="00487DBE">
              <w:t>Exmos/as. Senhores/as.,</w:t>
            </w:r>
          </w:p>
          <w:p w14:paraId="52954271" w14:textId="77777777" w:rsidR="00487DBE" w:rsidRPr="00487DBE" w:rsidRDefault="00487DBE" w:rsidP="00502943"/>
          <w:p w14:paraId="4322D46C" w14:textId="3DB7E7AB" w:rsidR="00487DBE" w:rsidRPr="00487DBE" w:rsidRDefault="00487DBE" w:rsidP="00502943">
            <w:r w:rsidRPr="00487DBE">
              <w:t xml:space="preserve">Venho por este meio solicitar a alteração dos meus dados pessoais registados em concordância com as obrigações resultantes da Lei do Serviço Militar, uma vez que ocorreu uma modificação nas minhas informações que se refletem </w:t>
            </w:r>
            <w:r w:rsidR="00172AF2">
              <w:t>adiante</w:t>
            </w:r>
            <w:r w:rsidRPr="00487DBE">
              <w:t>:</w:t>
            </w:r>
          </w:p>
          <w:p w14:paraId="2A3C183D" w14:textId="77777777" w:rsidR="00487DBE" w:rsidRPr="00487DBE" w:rsidRDefault="00487DBE" w:rsidP="00502943"/>
          <w:p w14:paraId="5E7AB04E" w14:textId="21A4317D" w:rsidR="00487DBE" w:rsidRDefault="00487DBE" w:rsidP="00502943">
            <w:pPr>
              <w:rPr>
                <w:b/>
                <w:bCs/>
              </w:rPr>
            </w:pPr>
            <w:r w:rsidRPr="00A545C3">
              <w:rPr>
                <w:b/>
                <w:bCs/>
              </w:rPr>
              <w:t>Dados a alterar</w:t>
            </w:r>
          </w:p>
          <w:p w14:paraId="388FF977" w14:textId="77777777" w:rsidR="00D8407C" w:rsidRPr="00A545C3" w:rsidRDefault="00D8407C" w:rsidP="00502943">
            <w:pPr>
              <w:rPr>
                <w:b/>
                <w:bCs/>
              </w:rPr>
            </w:pPr>
          </w:p>
          <w:p w14:paraId="23CA7981" w14:textId="77777777" w:rsidR="00487DBE" w:rsidRPr="00487DBE" w:rsidRDefault="00487DBE" w:rsidP="00502943">
            <w:r w:rsidRPr="00487DBE">
              <w:t>Nome(s) próprio(s), apelido(s), sexo, morada e endereço de correio eletrónico</w:t>
            </w:r>
          </w:p>
          <w:p w14:paraId="29A4032F" w14:textId="2E918BEE" w:rsidR="00487DBE" w:rsidRDefault="00487DBE" w:rsidP="00502943"/>
          <w:p w14:paraId="20B1E6D4" w14:textId="34F6CEE1" w:rsidR="00D8407C" w:rsidRDefault="00D8407C" w:rsidP="00502943">
            <w:r>
              <w:t>--</w:t>
            </w:r>
          </w:p>
          <w:p w14:paraId="7D8D3E07" w14:textId="77777777" w:rsidR="00D8407C" w:rsidRPr="00487DBE" w:rsidRDefault="00D8407C" w:rsidP="00502943"/>
          <w:p w14:paraId="141AFA31" w14:textId="330B46AD" w:rsidR="00487DBE" w:rsidRPr="00A545C3" w:rsidRDefault="00487DBE" w:rsidP="00502943">
            <w:pPr>
              <w:rPr>
                <w:b/>
                <w:bCs/>
              </w:rPr>
            </w:pPr>
            <w:r w:rsidRPr="00A545C3">
              <w:rPr>
                <w:b/>
                <w:bCs/>
              </w:rPr>
              <w:t>Dados anteriores</w:t>
            </w:r>
          </w:p>
          <w:p w14:paraId="28B7B5AA" w14:textId="607BE565" w:rsidR="00E05251" w:rsidRDefault="00E05251" w:rsidP="00502943"/>
          <w:p w14:paraId="0C1C4C7B" w14:textId="34B0FDF7" w:rsidR="00134D21" w:rsidRDefault="00134D21" w:rsidP="00502943">
            <w:r>
              <w:t>Identificação</w:t>
            </w:r>
          </w:p>
          <w:p w14:paraId="69FCF4A7" w14:textId="3777917C" w:rsidR="00487DBE" w:rsidRPr="00487DBE" w:rsidRDefault="00487DBE" w:rsidP="00502943">
            <w:r w:rsidRPr="00487DBE">
              <w:t>Nome(s) próprio(s):</w:t>
            </w:r>
          </w:p>
          <w:p w14:paraId="2842961E" w14:textId="120E9E0C" w:rsidR="00487DBE" w:rsidRPr="00487DBE" w:rsidRDefault="00487DBE" w:rsidP="00502943">
            <w:r w:rsidRPr="00487DBE">
              <w:t>Apelido(s):</w:t>
            </w:r>
          </w:p>
          <w:p w14:paraId="1D85C282" w14:textId="15E961EF" w:rsidR="00487DBE" w:rsidRPr="00487DBE" w:rsidRDefault="00487DBE" w:rsidP="00502943">
            <w:r w:rsidRPr="00487DBE">
              <w:t>Sexo:</w:t>
            </w:r>
          </w:p>
          <w:p w14:paraId="48746EF7" w14:textId="77777777" w:rsidR="00E05251" w:rsidRDefault="00E05251" w:rsidP="00502943"/>
          <w:p w14:paraId="2F83C540" w14:textId="766B9C11" w:rsidR="00487DBE" w:rsidRPr="00487DBE" w:rsidRDefault="00487DBE" w:rsidP="00502943">
            <w:r w:rsidRPr="00487DBE">
              <w:t>Morada</w:t>
            </w:r>
          </w:p>
          <w:p w14:paraId="6D3301C9" w14:textId="11218204" w:rsidR="00487DBE" w:rsidRPr="00487DBE" w:rsidRDefault="00487DBE" w:rsidP="00502943">
            <w:r w:rsidRPr="00487DBE">
              <w:t>Código Postal</w:t>
            </w:r>
            <w:r w:rsidR="00D8407C">
              <w:t>:</w:t>
            </w:r>
          </w:p>
          <w:p w14:paraId="58D87E8B" w14:textId="62895322" w:rsidR="00487DBE" w:rsidRPr="00487DBE" w:rsidRDefault="00487DBE" w:rsidP="00502943">
            <w:r w:rsidRPr="00487DBE">
              <w:t>Localidade Postal:</w:t>
            </w:r>
          </w:p>
          <w:p w14:paraId="047B8486" w14:textId="76CF634C" w:rsidR="00487DBE" w:rsidRPr="00487DBE" w:rsidRDefault="00487DBE" w:rsidP="00502943">
            <w:r w:rsidRPr="00487DBE">
              <w:t>Localidade:</w:t>
            </w:r>
          </w:p>
          <w:p w14:paraId="1197BCFC" w14:textId="06A89AA5" w:rsidR="00487DBE" w:rsidRPr="00487DBE" w:rsidRDefault="00242A95" w:rsidP="00502943">
            <w:r>
              <w:t>Tipo de v</w:t>
            </w:r>
            <w:r w:rsidR="00487DBE" w:rsidRPr="00487DBE">
              <w:t>ia e nome da via:</w:t>
            </w:r>
          </w:p>
          <w:p w14:paraId="3713B8FB" w14:textId="1E4730F2" w:rsidR="00A545C3" w:rsidRPr="00487DBE" w:rsidRDefault="00487DBE" w:rsidP="00502943">
            <w:r w:rsidRPr="00487DBE">
              <w:t>Número de porta:</w:t>
            </w:r>
          </w:p>
          <w:p w14:paraId="12BF5D15" w14:textId="1AA01068" w:rsidR="00487DBE" w:rsidRPr="00487DBE" w:rsidRDefault="00487DBE" w:rsidP="00502943">
            <w:r w:rsidRPr="00487DBE">
              <w:t>Andar</w:t>
            </w:r>
            <w:r w:rsidR="00D8407C">
              <w:t>:</w:t>
            </w:r>
          </w:p>
          <w:p w14:paraId="52629A9C" w14:textId="7BDCAAC7" w:rsidR="00487DBE" w:rsidRDefault="00487DBE" w:rsidP="00502943">
            <w:r w:rsidRPr="00487DBE">
              <w:t>Lado:</w:t>
            </w:r>
          </w:p>
          <w:p w14:paraId="4F63460E" w14:textId="2E8353E4" w:rsidR="00E05251" w:rsidRDefault="00E05251" w:rsidP="00502943"/>
          <w:p w14:paraId="778FCC4B" w14:textId="55C4B549" w:rsidR="00E05251" w:rsidRPr="00487DBE" w:rsidRDefault="00E05251" w:rsidP="00502943">
            <w:r>
              <w:t>Contactos</w:t>
            </w:r>
          </w:p>
          <w:p w14:paraId="2BD2446A" w14:textId="59FCE407" w:rsidR="00487DBE" w:rsidRPr="00487DBE" w:rsidRDefault="00487DBE" w:rsidP="00502943">
            <w:r w:rsidRPr="00487DBE">
              <w:t>Endereço de correio eletrónico:</w:t>
            </w:r>
          </w:p>
          <w:p w14:paraId="3C976602" w14:textId="30203EEB" w:rsidR="00487DBE" w:rsidRDefault="00487DBE" w:rsidP="00502943"/>
          <w:p w14:paraId="601A8FF1" w14:textId="02F404E2" w:rsidR="00D8407C" w:rsidRDefault="00D8407C" w:rsidP="00502943">
            <w:r>
              <w:t>--</w:t>
            </w:r>
          </w:p>
          <w:p w14:paraId="625D4B57" w14:textId="77777777" w:rsidR="00D8407C" w:rsidRPr="00487DBE" w:rsidRDefault="00D8407C" w:rsidP="00502943"/>
          <w:p w14:paraId="173129DB" w14:textId="76A48C38" w:rsidR="00487DBE" w:rsidRDefault="00487DBE" w:rsidP="00502943">
            <w:pPr>
              <w:rPr>
                <w:b/>
                <w:bCs/>
              </w:rPr>
            </w:pPr>
            <w:r w:rsidRPr="00A545C3">
              <w:rPr>
                <w:b/>
                <w:bCs/>
              </w:rPr>
              <w:t>Novos dados</w:t>
            </w:r>
          </w:p>
          <w:p w14:paraId="55CE502D" w14:textId="1E603A6A" w:rsidR="00D8407C" w:rsidRPr="00134D21" w:rsidRDefault="00D8407C" w:rsidP="00502943"/>
          <w:p w14:paraId="6CADA4AF" w14:textId="5029E496" w:rsidR="00134D21" w:rsidRPr="00134D21" w:rsidRDefault="00134D21" w:rsidP="00502943">
            <w:r w:rsidRPr="00134D21">
              <w:t>Identificação</w:t>
            </w:r>
          </w:p>
          <w:p w14:paraId="541F62D7" w14:textId="08B910B5" w:rsidR="00487DBE" w:rsidRPr="00487DBE" w:rsidRDefault="00487DBE" w:rsidP="00502943">
            <w:r w:rsidRPr="00487DBE">
              <w:t>Nome(s)</w:t>
            </w:r>
            <w:r w:rsidR="001C26F3">
              <w:t xml:space="preserve"> próprio(s)</w:t>
            </w:r>
            <w:r w:rsidRPr="00487DBE">
              <w:t>:</w:t>
            </w:r>
          </w:p>
          <w:p w14:paraId="531FB95B" w14:textId="1F8B1A6C" w:rsidR="00487DBE" w:rsidRPr="00487DBE" w:rsidRDefault="00487DBE" w:rsidP="00502943">
            <w:r w:rsidRPr="00487DBE">
              <w:t>Apelido(s):</w:t>
            </w:r>
          </w:p>
          <w:p w14:paraId="0316BD71" w14:textId="08DE37CD" w:rsidR="00487DBE" w:rsidRDefault="00487DBE" w:rsidP="00502943">
            <w:r w:rsidRPr="00487DBE">
              <w:t>Sexo:</w:t>
            </w:r>
          </w:p>
          <w:p w14:paraId="45EBEFDF" w14:textId="77777777" w:rsidR="001C26F3" w:rsidRPr="00487DBE" w:rsidRDefault="001C26F3" w:rsidP="00502943"/>
          <w:p w14:paraId="1A6E4250" w14:textId="6146F24E" w:rsidR="00487DBE" w:rsidRPr="00487DBE" w:rsidRDefault="00487DBE" w:rsidP="00502943">
            <w:r w:rsidRPr="00487DBE">
              <w:t>Morada</w:t>
            </w:r>
          </w:p>
          <w:p w14:paraId="12F2BBA1" w14:textId="47847EDB" w:rsidR="00487DBE" w:rsidRPr="00487DBE" w:rsidRDefault="00487DBE" w:rsidP="00502943">
            <w:r w:rsidRPr="00487DBE">
              <w:t>Código Postal</w:t>
            </w:r>
            <w:r w:rsidR="00D8407C">
              <w:t>:</w:t>
            </w:r>
          </w:p>
          <w:p w14:paraId="0514BB53" w14:textId="54A88D70" w:rsidR="00487DBE" w:rsidRPr="00487DBE" w:rsidRDefault="00487DBE" w:rsidP="00502943">
            <w:r w:rsidRPr="00487DBE">
              <w:t>Localidade Postal:</w:t>
            </w:r>
          </w:p>
          <w:p w14:paraId="07631C99" w14:textId="41037D63" w:rsidR="00487DBE" w:rsidRPr="00487DBE" w:rsidRDefault="00487DBE" w:rsidP="00502943">
            <w:r w:rsidRPr="00487DBE">
              <w:t>Localidade</w:t>
            </w:r>
            <w:r w:rsidR="00D8407C">
              <w:t>:</w:t>
            </w:r>
          </w:p>
          <w:p w14:paraId="004CCAF7" w14:textId="4F78CF46" w:rsidR="00487DBE" w:rsidRPr="00487DBE" w:rsidRDefault="00242A95" w:rsidP="00502943">
            <w:r>
              <w:t>Tipo de v</w:t>
            </w:r>
            <w:r w:rsidR="00487DBE" w:rsidRPr="00487DBE">
              <w:t>ia e nome da via:</w:t>
            </w:r>
          </w:p>
          <w:p w14:paraId="1D130DBF" w14:textId="1E701865" w:rsidR="00487DBE" w:rsidRPr="00487DBE" w:rsidRDefault="00487DBE" w:rsidP="00502943">
            <w:r w:rsidRPr="00487DBE">
              <w:t>Número de porta:</w:t>
            </w:r>
          </w:p>
          <w:p w14:paraId="7F030BB6" w14:textId="097A9F24" w:rsidR="00487DBE" w:rsidRPr="00487DBE" w:rsidRDefault="00487DBE" w:rsidP="00502943">
            <w:r w:rsidRPr="00487DBE">
              <w:t>Andar:</w:t>
            </w:r>
          </w:p>
          <w:p w14:paraId="32E53D9A" w14:textId="1A16C3E7" w:rsidR="00487DBE" w:rsidRDefault="00487DBE" w:rsidP="00502943">
            <w:r w:rsidRPr="00487DBE">
              <w:t>Lado:</w:t>
            </w:r>
          </w:p>
          <w:p w14:paraId="652D1FCD" w14:textId="0F29EA38" w:rsidR="001C26F3" w:rsidRDefault="001C26F3" w:rsidP="00502943"/>
          <w:p w14:paraId="560B2BA7" w14:textId="196DF3CC" w:rsidR="001C26F3" w:rsidRPr="00487DBE" w:rsidRDefault="001C26F3" w:rsidP="00502943">
            <w:r>
              <w:t>Contactos</w:t>
            </w:r>
          </w:p>
          <w:p w14:paraId="1F7919C9" w14:textId="27C05AF3" w:rsidR="00487DBE" w:rsidRPr="00487DBE" w:rsidRDefault="00487DBE" w:rsidP="00502943">
            <w:r w:rsidRPr="00487DBE">
              <w:t>Endereço de correio eletrónico:</w:t>
            </w:r>
          </w:p>
          <w:p w14:paraId="03DEE986" w14:textId="6AFA5713" w:rsidR="00487DBE" w:rsidRDefault="00487DBE" w:rsidP="00502943"/>
          <w:p w14:paraId="20EB55D6" w14:textId="2373691E" w:rsidR="00D8407C" w:rsidRDefault="00D8407C" w:rsidP="00502943">
            <w:r>
              <w:t>--</w:t>
            </w:r>
          </w:p>
          <w:p w14:paraId="57AEE0FE" w14:textId="77777777" w:rsidR="00D8407C" w:rsidRPr="00487DBE" w:rsidRDefault="00D8407C" w:rsidP="00502943"/>
          <w:p w14:paraId="19B16152" w14:textId="339A0B8A" w:rsidR="00487DBE" w:rsidRDefault="00487DBE" w:rsidP="00502943">
            <w:r w:rsidRPr="00487DBE">
              <w:t>Anexo a esta comunicação, envio os documentos comprovativos das alterações solicitadas bem como outros dados que por lapso possam não estar atualizados.</w:t>
            </w:r>
          </w:p>
          <w:p w14:paraId="37B983FA" w14:textId="77777777" w:rsidR="00ED6D9B" w:rsidRPr="00487DBE" w:rsidRDefault="00ED6D9B" w:rsidP="00502943"/>
          <w:p w14:paraId="44EF3DA3" w14:textId="77777777" w:rsidR="00487DBE" w:rsidRPr="00487DBE" w:rsidRDefault="00487DBE" w:rsidP="00502943">
            <w:r w:rsidRPr="00487DBE">
              <w:t>Solicito que me seja confirmada a atualização dos meus dados preferencialmente através deste meio.</w:t>
            </w:r>
          </w:p>
          <w:p w14:paraId="291C6E8F" w14:textId="77777777" w:rsidR="00487DBE" w:rsidRPr="00487DBE" w:rsidRDefault="00487DBE" w:rsidP="00502943">
            <w:r w:rsidRPr="00487DBE">
              <w:t>Caso seja necessário algum procedimento ou documento suplementar para processar esta alteração, estou à disposição para fornecer as informações solicitadas.</w:t>
            </w:r>
          </w:p>
          <w:p w14:paraId="42CA1D58" w14:textId="77777777" w:rsidR="00487DBE" w:rsidRPr="00487DBE" w:rsidRDefault="00487DBE" w:rsidP="00502943">
            <w:r w:rsidRPr="00487DBE">
              <w:t>Questiono adicionalmente qual o procedimento para obter uma nova cédula militar atualizada.</w:t>
            </w:r>
          </w:p>
          <w:p w14:paraId="5ED4980D" w14:textId="77777777" w:rsidR="00487DBE" w:rsidRPr="00487DBE" w:rsidRDefault="00487DBE" w:rsidP="00502943"/>
          <w:p w14:paraId="1CDA17D2" w14:textId="77777777" w:rsidR="00487DBE" w:rsidRPr="00487DBE" w:rsidRDefault="00487DBE" w:rsidP="00502943">
            <w:r w:rsidRPr="00487DBE">
              <w:t>Agradeço antecipadamente pela atenção dispensada e fico a aguardar a confirmação das alterações solicitadas.</w:t>
            </w:r>
          </w:p>
          <w:p w14:paraId="75D098BF" w14:textId="702D94CF" w:rsidR="00487DBE" w:rsidRDefault="00487DBE" w:rsidP="00502943"/>
          <w:p w14:paraId="1FB2BFBD" w14:textId="77777777" w:rsidR="00ED6D9B" w:rsidRPr="00487DBE" w:rsidRDefault="00ED6D9B" w:rsidP="00502943"/>
          <w:p w14:paraId="5E80BFD6" w14:textId="77777777" w:rsidR="00487DBE" w:rsidRPr="00487DBE" w:rsidRDefault="00487DBE" w:rsidP="00502943">
            <w:r w:rsidRPr="00487DBE">
              <w:t>Com os melhores cumprimentos,</w:t>
            </w:r>
          </w:p>
          <w:p w14:paraId="0C4C56AD" w14:textId="0A150E39" w:rsidR="00487DBE" w:rsidRPr="00487DBE" w:rsidRDefault="00487DBE" w:rsidP="00502943">
            <w:r w:rsidRPr="00487DBE">
              <w:t>[NOME</w:t>
            </w:r>
            <w:r w:rsidR="00B532BC">
              <w:t>-</w:t>
            </w:r>
            <w:r w:rsidRPr="00487DBE">
              <w:t>COMPLETO]</w:t>
            </w:r>
          </w:p>
        </w:tc>
      </w:tr>
      <w:tr w:rsidR="00487DBE" w:rsidRPr="00487DBE" w14:paraId="56100268" w14:textId="77777777" w:rsidTr="00916D98">
        <w:tc>
          <w:tcPr>
            <w:tcW w:w="10772" w:type="dxa"/>
            <w:tcBorders>
              <w:top w:val="nil"/>
              <w:left w:val="nil"/>
              <w:bottom w:val="nil"/>
              <w:right w:val="nil"/>
            </w:tcBorders>
          </w:tcPr>
          <w:p w14:paraId="63A1ED0D" w14:textId="77777777" w:rsidR="00487DBE" w:rsidRPr="00487DBE" w:rsidRDefault="00487DBE" w:rsidP="00502943"/>
        </w:tc>
      </w:tr>
      <w:bookmarkEnd w:id="3"/>
    </w:tbl>
    <w:p w14:paraId="3F394532" w14:textId="77777777" w:rsidR="00487DBE" w:rsidRPr="00487DBE" w:rsidRDefault="00487DBE" w:rsidP="00502943"/>
    <w:p w14:paraId="13205AD8" w14:textId="77777777" w:rsidR="00487DBE" w:rsidRPr="00487DBE" w:rsidRDefault="00487DBE" w:rsidP="00502943"/>
    <w:p w14:paraId="5B49D57A" w14:textId="77777777" w:rsidR="00487DBE" w:rsidRPr="00487DBE" w:rsidRDefault="00487DBE" w:rsidP="00502943"/>
    <w:bookmarkEnd w:id="1"/>
    <w:p w14:paraId="3A8F8E53" w14:textId="77777777" w:rsidR="00487DBE" w:rsidRPr="00487DBE" w:rsidRDefault="00487DBE" w:rsidP="00502943"/>
    <w:p w14:paraId="020FDEDA" w14:textId="77777777" w:rsidR="00FC495E" w:rsidRDefault="00FC495E" w:rsidP="00502943"/>
    <w:sectPr w:rsidR="00FC495E" w:rsidSect="00B50D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C856" w14:textId="77777777" w:rsidR="00B231CA" w:rsidRDefault="00B231CA" w:rsidP="00502943">
      <w:pPr>
        <w:spacing w:after="0" w:line="240" w:lineRule="auto"/>
      </w:pPr>
      <w:r>
        <w:separator/>
      </w:r>
    </w:p>
  </w:endnote>
  <w:endnote w:type="continuationSeparator" w:id="0">
    <w:p w14:paraId="71F27293" w14:textId="77777777" w:rsidR="00B231CA" w:rsidRDefault="00B231CA" w:rsidP="0050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BE58" w14:textId="77777777" w:rsidR="00B231CA" w:rsidRDefault="00B231CA" w:rsidP="00502943">
      <w:pPr>
        <w:spacing w:after="0" w:line="240" w:lineRule="auto"/>
      </w:pPr>
      <w:r>
        <w:separator/>
      </w:r>
    </w:p>
  </w:footnote>
  <w:footnote w:type="continuationSeparator" w:id="0">
    <w:p w14:paraId="76C7DC08" w14:textId="77777777" w:rsidR="00B231CA" w:rsidRDefault="00B231CA" w:rsidP="00502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BE"/>
    <w:rsid w:val="00134D21"/>
    <w:rsid w:val="00172AF2"/>
    <w:rsid w:val="001805B2"/>
    <w:rsid w:val="001C26F3"/>
    <w:rsid w:val="00203B40"/>
    <w:rsid w:val="00242A95"/>
    <w:rsid w:val="00393FD6"/>
    <w:rsid w:val="0047598A"/>
    <w:rsid w:val="00480609"/>
    <w:rsid w:val="00487DBE"/>
    <w:rsid w:val="004B5000"/>
    <w:rsid w:val="00502943"/>
    <w:rsid w:val="00546454"/>
    <w:rsid w:val="005D5922"/>
    <w:rsid w:val="005F47B3"/>
    <w:rsid w:val="00615C72"/>
    <w:rsid w:val="006B0CA4"/>
    <w:rsid w:val="006F1F49"/>
    <w:rsid w:val="007F2ABA"/>
    <w:rsid w:val="00804C25"/>
    <w:rsid w:val="00887ECD"/>
    <w:rsid w:val="008B0532"/>
    <w:rsid w:val="008B5AC2"/>
    <w:rsid w:val="009733FE"/>
    <w:rsid w:val="00A1480B"/>
    <w:rsid w:val="00A545C3"/>
    <w:rsid w:val="00AD7B7C"/>
    <w:rsid w:val="00B231CA"/>
    <w:rsid w:val="00B532BC"/>
    <w:rsid w:val="00C21555"/>
    <w:rsid w:val="00D8407C"/>
    <w:rsid w:val="00DF0953"/>
    <w:rsid w:val="00E05251"/>
    <w:rsid w:val="00E804B9"/>
    <w:rsid w:val="00E80765"/>
    <w:rsid w:val="00ED6D9B"/>
    <w:rsid w:val="00F57767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02D9"/>
  <w15:chartTrackingRefBased/>
  <w15:docId w15:val="{7B47C141-1B88-41F0-A5C3-BF91D178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DBE"/>
    <w:rPr>
      <w:rFonts w:ascii="Verdana" w:hAnsi="Verdana"/>
      <w:sz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2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2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C2"/>
    <w:rPr>
      <w:rFonts w:ascii="Verdana" w:eastAsiaTheme="majorEastAsia" w:hAnsi="Verdana" w:cstheme="majorBidi"/>
      <w:color w:val="262626" w:themeColor="text1" w:themeTint="D9"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AC2"/>
    <w:rPr>
      <w:rFonts w:ascii="Verdana" w:eastAsiaTheme="majorEastAsia" w:hAnsi="Verdana" w:cstheme="majorBidi"/>
      <w:color w:val="404040" w:themeColor="text1" w:themeTint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8B5AC2"/>
    <w:pPr>
      <w:spacing w:after="0" w:line="240" w:lineRule="auto"/>
      <w:contextualSpacing/>
    </w:pPr>
    <w:rPr>
      <w:rFonts w:eastAsiaTheme="majorEastAsia" w:cstheme="majorBidi"/>
      <w:color w:val="171717" w:themeColor="background2" w:themeShade="1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C2"/>
    <w:rPr>
      <w:rFonts w:ascii="Verdana" w:eastAsiaTheme="majorEastAsia" w:hAnsi="Verdana" w:cstheme="majorBidi"/>
      <w:color w:val="171717" w:themeColor="background2" w:themeShade="1A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5AC2"/>
    <w:rPr>
      <w:rFonts w:ascii="Verdana" w:eastAsiaTheme="minorEastAsia" w:hAnsi="Verdana"/>
      <w:color w:val="5A5A5A" w:themeColor="text1" w:themeTint="A5"/>
      <w:spacing w:val="15"/>
      <w:sz w:val="20"/>
      <w:lang w:val="pt-PT"/>
    </w:rPr>
  </w:style>
  <w:style w:type="character" w:styleId="IntenseEmphasis">
    <w:name w:val="Intense Emphasis"/>
    <w:basedOn w:val="DefaultParagraphFont"/>
    <w:uiPriority w:val="21"/>
    <w:qFormat/>
    <w:rsid w:val="008B5AC2"/>
    <w:rPr>
      <w:i/>
      <w:iCs/>
      <w:color w:val="171717" w:themeColor="background2" w:themeShade="1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C2"/>
    <w:pPr>
      <w:pBdr>
        <w:top w:val="single" w:sz="4" w:space="10" w:color="171717" w:themeColor="background2" w:themeShade="1A"/>
        <w:bottom w:val="single" w:sz="4" w:space="10" w:color="171717" w:themeColor="background2" w:themeShade="1A"/>
      </w:pBdr>
      <w:spacing w:before="360" w:after="360"/>
      <w:ind w:left="864" w:right="864"/>
      <w:jc w:val="center"/>
    </w:pPr>
    <w:rPr>
      <w:i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C2"/>
    <w:rPr>
      <w:rFonts w:ascii="Verdana" w:hAnsi="Verdana"/>
      <w:i/>
      <w:iCs/>
      <w:color w:val="171717" w:themeColor="background2" w:themeShade="1A"/>
      <w:sz w:val="20"/>
      <w:lang w:val="pt-PT"/>
    </w:rPr>
  </w:style>
  <w:style w:type="character" w:styleId="IntenseReference">
    <w:name w:val="Intense Reference"/>
    <w:basedOn w:val="DefaultParagraphFont"/>
    <w:uiPriority w:val="32"/>
    <w:qFormat/>
    <w:rsid w:val="008B5AC2"/>
    <w:rPr>
      <w:b/>
      <w:bCs/>
      <w:smallCaps/>
      <w:color w:val="171717" w:themeColor="background2" w:themeShade="1A"/>
      <w:spacing w:val="5"/>
    </w:rPr>
  </w:style>
  <w:style w:type="table" w:styleId="TableGrid">
    <w:name w:val="Table Grid"/>
    <w:basedOn w:val="TableNormal"/>
    <w:uiPriority w:val="39"/>
    <w:rsid w:val="0048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43"/>
    <w:rPr>
      <w:rFonts w:ascii="Verdana" w:hAnsi="Verdana"/>
      <w:sz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02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43"/>
    <w:rPr>
      <w:rFonts w:ascii="Verdana" w:hAnsi="Verdana"/>
      <w:sz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dn@defesa.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ocuments\Documents\ID\roteiro-mudanca-de-nome\modelos\modelo-documento-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modelo-documento-base.dotx</Template>
  <TotalTime>20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26</cp:revision>
  <dcterms:created xsi:type="dcterms:W3CDTF">2025-06-08T20:06:00Z</dcterms:created>
  <dcterms:modified xsi:type="dcterms:W3CDTF">2025-06-08T21:08:00Z</dcterms:modified>
</cp:coreProperties>
</file>